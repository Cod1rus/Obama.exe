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34E73" w14:textId="77777777" w:rsidR="004A1108" w:rsidRPr="00313054" w:rsidRDefault="004A1108" w:rsidP="00CD1E82">
      <w:pPr>
        <w:jc w:val="right"/>
      </w:pPr>
    </w:p>
    <w:p w14:paraId="5F456C37" w14:textId="634ADAA4" w:rsidR="00BF102B" w:rsidRPr="00AD54D4" w:rsidRDefault="00D73F6D" w:rsidP="00C5341D">
      <w:pPr>
        <w:pStyle w:val="Titel"/>
        <w:rPr>
          <w:sz w:val="24"/>
          <w:szCs w:val="24"/>
          <w:lang w:val="en-US"/>
        </w:rPr>
      </w:pPr>
      <w:r w:rsidRPr="00DB65F3">
        <w:rPr>
          <w:lang w:val="en-US"/>
        </w:rPr>
        <w:t>Obama.exe</w:t>
      </w:r>
      <w:r w:rsidR="00AD54D4">
        <w:rPr>
          <w:lang w:val="en-US"/>
        </w:rPr>
        <w:t xml:space="preserve"> </w:t>
      </w:r>
      <w:r w:rsidR="00AD54D4">
        <w:rPr>
          <w:sz w:val="24"/>
          <w:szCs w:val="24"/>
          <w:lang w:val="en-US"/>
        </w:rPr>
        <w:t>(By Nils Bodemer &amp; Alexander Swoboda)</w:t>
      </w:r>
    </w:p>
    <w:p w14:paraId="05555D0A" w14:textId="77777777" w:rsidR="00911E5F" w:rsidRPr="00AD54D4" w:rsidRDefault="00D73F6D" w:rsidP="00AD54D4">
      <w:pPr>
        <w:pStyle w:val="Untertitel"/>
      </w:pPr>
      <w:r w:rsidRPr="00AD54D4">
        <w:t xml:space="preserve">1v1 </w:t>
      </w:r>
      <w:proofErr w:type="spellStart"/>
      <w:r w:rsidRPr="00AD54D4">
        <w:t>get</w:t>
      </w:r>
      <w:proofErr w:type="spellEnd"/>
      <w:r w:rsidRPr="00AD54D4">
        <w:t xml:space="preserve"> </w:t>
      </w:r>
      <w:proofErr w:type="spellStart"/>
      <w:r w:rsidRPr="00AD54D4">
        <w:t>rekt</w:t>
      </w:r>
      <w:proofErr w:type="spellEnd"/>
      <w:r w:rsidRPr="00AD54D4">
        <w:t xml:space="preserve"> </w:t>
      </w:r>
      <w:proofErr w:type="spellStart"/>
      <w:r w:rsidRPr="00AD54D4">
        <w:t>simulator</w:t>
      </w:r>
      <w:proofErr w:type="spellEnd"/>
      <w:r w:rsidRPr="00AD54D4">
        <w:t xml:space="preserve"> 2020</w:t>
      </w:r>
    </w:p>
    <w:p w14:paraId="36DF010E" w14:textId="77777777" w:rsidR="00A36510" w:rsidRPr="00A74303" w:rsidRDefault="00A36510" w:rsidP="00A36510">
      <w:pPr>
        <w:rPr>
          <w:i/>
        </w:rPr>
      </w:pPr>
      <w:r w:rsidRPr="00A74303">
        <w:rPr>
          <w:i/>
        </w:rPr>
        <w:t>Game Design Do</w:t>
      </w:r>
      <w:r w:rsidR="00A74303">
        <w:rPr>
          <w:i/>
        </w:rPr>
        <w:t>k</w:t>
      </w:r>
      <w:r w:rsidRPr="00A74303">
        <w:rPr>
          <w:i/>
        </w:rPr>
        <w:t>ument</w:t>
      </w:r>
    </w:p>
    <w:p w14:paraId="2438474F" w14:textId="77777777" w:rsidR="00313054" w:rsidRPr="00313054" w:rsidRDefault="004E70B0" w:rsidP="00313054">
      <w:pPr>
        <w:pStyle w:val="berschrift1"/>
      </w:pPr>
      <w:r>
        <w:t>Teaser</w:t>
      </w:r>
    </w:p>
    <w:p w14:paraId="1E1477A5" w14:textId="77777777" w:rsidR="003049DB" w:rsidRDefault="00FA5A36" w:rsidP="00313054">
      <w:r>
        <w:t xml:space="preserve">Zermalme deine </w:t>
      </w:r>
      <w:proofErr w:type="spellStart"/>
      <w:r>
        <w:t>competition</w:t>
      </w:r>
      <w:proofErr w:type="spellEnd"/>
      <w:r>
        <w:t xml:space="preserve"> in dem ultimativ</w:t>
      </w:r>
      <w:r w:rsidR="006A3826">
        <w:t>sten</w:t>
      </w:r>
      <w:r>
        <w:t xml:space="preserve"> 1v1 </w:t>
      </w:r>
      <w:proofErr w:type="spellStart"/>
      <w:r w:rsidR="006A3826">
        <w:t>A</w:t>
      </w:r>
      <w:r>
        <w:t>renashooter</w:t>
      </w:r>
      <w:proofErr w:type="spellEnd"/>
      <w:r>
        <w:t xml:space="preserve"> des Jahres.</w:t>
      </w:r>
    </w:p>
    <w:p w14:paraId="123EB588" w14:textId="77777777" w:rsidR="006D3A2A" w:rsidRPr="0052666E" w:rsidRDefault="00E66CDA" w:rsidP="00313054">
      <w:r>
        <w:rPr>
          <w:noProof/>
        </w:rPr>
        <w:drawing>
          <wp:inline distT="0" distB="0" distL="0" distR="0" wp14:anchorId="7F84E7E8" wp14:editId="28C1AF69">
            <wp:extent cx="5400040" cy="405003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6EBEA" w14:textId="77777777" w:rsidR="00F106AF" w:rsidRDefault="00F106AF" w:rsidP="00313054">
      <w:pPr>
        <w:pStyle w:val="berschrift1"/>
      </w:pPr>
      <w:r>
        <w:t>SPielüberblick</w:t>
      </w:r>
    </w:p>
    <w:p w14:paraId="0C552AC1" w14:textId="200EA8F9" w:rsidR="00B847C0" w:rsidRDefault="00D15420" w:rsidP="001C0FD2">
      <w:pPr>
        <w:pStyle w:val="Listenabsatz"/>
        <w:numPr>
          <w:ilvl w:val="0"/>
          <w:numId w:val="3"/>
        </w:numPr>
      </w:pPr>
      <w:r>
        <w:t xml:space="preserve">Es handelt sich um ein 1v1 Arena Shooter mit vielen Insider Memes und abgedrehten </w:t>
      </w:r>
      <w:r w:rsidR="00C74FF6">
        <w:t>W</w:t>
      </w:r>
      <w:r>
        <w:t>affen.</w:t>
      </w:r>
    </w:p>
    <w:p w14:paraId="3A55F12D" w14:textId="317C5A6E" w:rsidR="00B847C0" w:rsidRDefault="002E7A6A" w:rsidP="001C0FD2">
      <w:pPr>
        <w:pStyle w:val="Listenabsatz"/>
        <w:numPr>
          <w:ilvl w:val="0"/>
          <w:numId w:val="3"/>
        </w:numPr>
      </w:pPr>
      <w:r>
        <w:t xml:space="preserve">Das besondere an diesem Spiel ist das es viele </w:t>
      </w:r>
      <w:r w:rsidR="00D15420">
        <w:t>Insider</w:t>
      </w:r>
      <w:r>
        <w:t xml:space="preserve"> </w:t>
      </w:r>
      <w:r w:rsidR="00D15420">
        <w:t>J</w:t>
      </w:r>
      <w:r>
        <w:t xml:space="preserve">okes und Memes mit der Action eines fast </w:t>
      </w:r>
      <w:proofErr w:type="spellStart"/>
      <w:r>
        <w:t>paced</w:t>
      </w:r>
      <w:proofErr w:type="spellEnd"/>
      <w:r>
        <w:t xml:space="preserve"> FPS verbindet.</w:t>
      </w:r>
    </w:p>
    <w:p w14:paraId="0E1214A2" w14:textId="60604107" w:rsidR="00B847C0" w:rsidRDefault="002E7A6A" w:rsidP="001C0FD2">
      <w:pPr>
        <w:pStyle w:val="Listenabsatz"/>
        <w:numPr>
          <w:ilvl w:val="0"/>
          <w:numId w:val="3"/>
        </w:numPr>
      </w:pPr>
      <w:r>
        <w:t>Dieses Spiel entsteht durch den DOOM hype.</w:t>
      </w:r>
    </w:p>
    <w:p w14:paraId="66AE30B0" w14:textId="01476B86" w:rsidR="00B847C0" w:rsidRDefault="002E7A6A" w:rsidP="001C0FD2">
      <w:pPr>
        <w:pStyle w:val="Listenabsatz"/>
        <w:numPr>
          <w:ilvl w:val="0"/>
          <w:numId w:val="3"/>
        </w:numPr>
      </w:pPr>
      <w:r>
        <w:t>Die Konkurrenz hat nicht so viele dank Memes wie wir.</w:t>
      </w:r>
    </w:p>
    <w:p w14:paraId="438EC5BA" w14:textId="0FC2D2FA" w:rsidR="00C921DE" w:rsidRDefault="002E7A6A" w:rsidP="001C0FD2">
      <w:pPr>
        <w:pStyle w:val="Listenabsatz"/>
        <w:numPr>
          <w:ilvl w:val="0"/>
          <w:numId w:val="3"/>
        </w:numPr>
      </w:pPr>
      <w:r>
        <w:t>Das Spiel findet in einer geschlossenen Arena statt.</w:t>
      </w:r>
    </w:p>
    <w:p w14:paraId="574438BA" w14:textId="589638A9" w:rsidR="00F106AF" w:rsidRDefault="00961AA7" w:rsidP="001C0FD2">
      <w:pPr>
        <w:pStyle w:val="Listenabsatz"/>
        <w:numPr>
          <w:ilvl w:val="0"/>
          <w:numId w:val="3"/>
        </w:numPr>
      </w:pPr>
      <w:r>
        <w:t>Der Spieler schl</w:t>
      </w:r>
      <w:r w:rsidR="00DB65F3">
        <w:t>üp</w:t>
      </w:r>
      <w:r>
        <w:t xml:space="preserve">ft in die </w:t>
      </w:r>
      <w:r w:rsidR="00DB65F3">
        <w:t>Rolle</w:t>
      </w:r>
      <w:r>
        <w:t xml:space="preserve"> des berüchtigten „Player1“</w:t>
      </w:r>
      <w:r w:rsidR="00DB65F3">
        <w:t xml:space="preserve"> oder „Player2“</w:t>
      </w:r>
    </w:p>
    <w:p w14:paraId="6F410E56" w14:textId="77777777" w:rsidR="00FE2874" w:rsidRDefault="00961AA7" w:rsidP="001C0FD2">
      <w:pPr>
        <w:pStyle w:val="Listenabsatz"/>
        <w:numPr>
          <w:ilvl w:val="0"/>
          <w:numId w:val="3"/>
        </w:numPr>
      </w:pPr>
      <w:r>
        <w:t xml:space="preserve">Das Ziel ist es seinen </w:t>
      </w:r>
      <w:r w:rsidR="004E54D4">
        <w:t>Gegenspieler</w:t>
      </w:r>
      <w:r>
        <w:t xml:space="preserve"> zu vernichten bevor er einem zuvorkommt</w:t>
      </w:r>
      <w:r w:rsidR="004E54D4">
        <w:t>.</w:t>
      </w:r>
    </w:p>
    <w:p w14:paraId="2DCFE01F" w14:textId="37620F80" w:rsidR="00FE2874" w:rsidRPr="00F106AF" w:rsidRDefault="004E54D4" w:rsidP="001C0FD2">
      <w:pPr>
        <w:pStyle w:val="Listenabsatz"/>
        <w:numPr>
          <w:ilvl w:val="0"/>
          <w:numId w:val="3"/>
        </w:numPr>
      </w:pPr>
      <w:r>
        <w:t xml:space="preserve">Der Spieler </w:t>
      </w:r>
      <w:r w:rsidR="00DB65F3">
        <w:t>gewinnt,</w:t>
      </w:r>
      <w:r>
        <w:t xml:space="preserve"> wenn die HP seines Gegners auf 0 reduziert wurde.</w:t>
      </w:r>
      <w:r w:rsidR="00D15420">
        <w:t xml:space="preserve"> Oder wenn der </w:t>
      </w:r>
      <w:proofErr w:type="spellStart"/>
      <w:r w:rsidR="00D15420">
        <w:t>Timer</w:t>
      </w:r>
      <w:proofErr w:type="spellEnd"/>
      <w:r w:rsidR="00D15420">
        <w:t xml:space="preserve"> </w:t>
      </w:r>
      <w:r w:rsidR="0041537A">
        <w:t>wird der Kampf in der Timeout Arena beendet</w:t>
      </w:r>
    </w:p>
    <w:p w14:paraId="1AD5C7E0" w14:textId="77777777" w:rsidR="00313054" w:rsidRPr="00313054" w:rsidRDefault="007C1E90" w:rsidP="00313054">
      <w:pPr>
        <w:pStyle w:val="berschrift1"/>
      </w:pPr>
      <w:r>
        <w:lastRenderedPageBreak/>
        <w:t>Spiel</w:t>
      </w:r>
      <w:r w:rsidR="00313054" w:rsidRPr="00313054">
        <w:t>Kategorie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313054" w:rsidRPr="00313054" w14:paraId="0EABC841" w14:textId="77777777" w:rsidTr="000E63C0">
        <w:tc>
          <w:tcPr>
            <w:tcW w:w="4247" w:type="dxa"/>
          </w:tcPr>
          <w:p w14:paraId="1661A236" w14:textId="77777777" w:rsidR="00313054" w:rsidRPr="00313054" w:rsidRDefault="00313054" w:rsidP="00313054">
            <w:r w:rsidRPr="00313054">
              <w:t>Zielgruppe</w:t>
            </w:r>
            <w:r w:rsidR="0052666E">
              <w:t xml:space="preserve">: </w:t>
            </w:r>
          </w:p>
        </w:tc>
        <w:tc>
          <w:tcPr>
            <w:tcW w:w="4247" w:type="dxa"/>
          </w:tcPr>
          <w:p w14:paraId="3A98B02F" w14:textId="77777777" w:rsidR="00313054" w:rsidRPr="00313054" w:rsidRDefault="00E66CDA" w:rsidP="00313054">
            <w:r>
              <w:t xml:space="preserve">Arena </w:t>
            </w:r>
            <w:proofErr w:type="spellStart"/>
            <w:r>
              <w:t>shooter</w:t>
            </w:r>
            <w:proofErr w:type="spellEnd"/>
            <w:r>
              <w:t xml:space="preserve"> </w:t>
            </w:r>
            <w:proofErr w:type="spellStart"/>
            <w:r>
              <w:t>fans</w:t>
            </w:r>
            <w:proofErr w:type="spellEnd"/>
          </w:p>
        </w:tc>
      </w:tr>
      <w:tr w:rsidR="00313054" w:rsidRPr="00D73F6D" w14:paraId="255C41E8" w14:textId="77777777" w:rsidTr="000E63C0">
        <w:tc>
          <w:tcPr>
            <w:tcW w:w="4247" w:type="dxa"/>
          </w:tcPr>
          <w:p w14:paraId="6F2E1C88" w14:textId="77777777" w:rsidR="00313054" w:rsidRPr="00313054" w:rsidRDefault="00FD3D31" w:rsidP="00313054">
            <w:r>
              <w:t>Spielg</w:t>
            </w:r>
            <w:r w:rsidR="00313054" w:rsidRPr="00313054">
              <w:t>enre</w:t>
            </w:r>
          </w:p>
        </w:tc>
        <w:tc>
          <w:tcPr>
            <w:tcW w:w="4247" w:type="dxa"/>
          </w:tcPr>
          <w:p w14:paraId="57099314" w14:textId="77777777" w:rsidR="00313054" w:rsidRPr="0052666E" w:rsidRDefault="00D73F6D" w:rsidP="00313054">
            <w:pPr>
              <w:rPr>
                <w:lang w:val="en-US"/>
              </w:rPr>
            </w:pPr>
            <w:r>
              <w:rPr>
                <w:lang w:val="en-US"/>
              </w:rPr>
              <w:t>1v1 Arena FPS</w:t>
            </w:r>
          </w:p>
        </w:tc>
      </w:tr>
      <w:tr w:rsidR="00DD1B58" w:rsidRPr="00B847C0" w14:paraId="0C7818FF" w14:textId="77777777" w:rsidTr="000E63C0">
        <w:tc>
          <w:tcPr>
            <w:tcW w:w="4247" w:type="dxa"/>
          </w:tcPr>
          <w:p w14:paraId="5F591A60" w14:textId="77777777" w:rsidR="00DD1B58" w:rsidRDefault="00DD1B58" w:rsidP="00DD1B58">
            <w:r>
              <w:t>Dimension</w:t>
            </w:r>
          </w:p>
        </w:tc>
        <w:tc>
          <w:tcPr>
            <w:tcW w:w="4247" w:type="dxa"/>
          </w:tcPr>
          <w:p w14:paraId="7855BE72" w14:textId="77777777" w:rsidR="00DD1B58" w:rsidRPr="00313054" w:rsidRDefault="00DD1B58" w:rsidP="00DD1B58">
            <w:r>
              <w:t>3D</w:t>
            </w:r>
          </w:p>
        </w:tc>
      </w:tr>
      <w:tr w:rsidR="00DD1B58" w:rsidRPr="00B847C0" w14:paraId="21E43EBE" w14:textId="77777777" w:rsidTr="000E63C0">
        <w:tc>
          <w:tcPr>
            <w:tcW w:w="4247" w:type="dxa"/>
          </w:tcPr>
          <w:p w14:paraId="7663B298" w14:textId="77777777" w:rsidR="00DD1B58" w:rsidRDefault="00DD1B58" w:rsidP="00DD1B58">
            <w:r w:rsidRPr="00313054">
              <w:t xml:space="preserve">Anzahl </w:t>
            </w:r>
            <w:r>
              <w:t xml:space="preserve">der </w:t>
            </w:r>
            <w:r w:rsidRPr="00313054">
              <w:t>Spieler</w:t>
            </w:r>
            <w:r>
              <w:t>/Multiplayer</w:t>
            </w:r>
          </w:p>
        </w:tc>
        <w:tc>
          <w:tcPr>
            <w:tcW w:w="4247" w:type="dxa"/>
          </w:tcPr>
          <w:p w14:paraId="69C767C1" w14:textId="77777777" w:rsidR="00DD1B58" w:rsidRDefault="00D73F6D" w:rsidP="00DD1B58">
            <w:r>
              <w:t>2</w:t>
            </w:r>
          </w:p>
        </w:tc>
      </w:tr>
      <w:tr w:rsidR="00DD1B58" w:rsidRPr="00B847C0" w14:paraId="6DD675AC" w14:textId="77777777" w:rsidTr="000E63C0">
        <w:tc>
          <w:tcPr>
            <w:tcW w:w="4247" w:type="dxa"/>
          </w:tcPr>
          <w:p w14:paraId="4C47BA84" w14:textId="77777777" w:rsidR="00DD1B58" w:rsidRPr="00313054" w:rsidRDefault="00DD1B58" w:rsidP="00DD1B58">
            <w:r w:rsidRPr="00313054">
              <w:t xml:space="preserve">Erforderliche </w:t>
            </w:r>
            <w:r>
              <w:t xml:space="preserve">Anforderungen an den </w:t>
            </w:r>
            <w:r w:rsidRPr="00313054">
              <w:t>Spieler</w:t>
            </w:r>
          </w:p>
        </w:tc>
        <w:tc>
          <w:tcPr>
            <w:tcW w:w="4247" w:type="dxa"/>
          </w:tcPr>
          <w:p w14:paraId="76CB3C55" w14:textId="01310F06" w:rsidR="00DD1B58" w:rsidRPr="00313054" w:rsidRDefault="00AE07FF" w:rsidP="00DD1B58">
            <w:r>
              <w:rPr>
                <w:color w:val="000000" w:themeColor="text1"/>
              </w:rPr>
              <w:t>USK 1</w:t>
            </w:r>
            <w:r w:rsidR="006B3DA4"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, English</w:t>
            </w:r>
            <w:r w:rsidR="0041537A">
              <w:rPr>
                <w:color w:val="000000" w:themeColor="text1"/>
              </w:rPr>
              <w:t>, Deutsch</w:t>
            </w:r>
          </w:p>
        </w:tc>
      </w:tr>
      <w:tr w:rsidR="00DD1B58" w:rsidRPr="00B847C0" w14:paraId="38930C5E" w14:textId="77777777" w:rsidTr="000E63C0">
        <w:tc>
          <w:tcPr>
            <w:tcW w:w="4247" w:type="dxa"/>
          </w:tcPr>
          <w:p w14:paraId="576D3DCC" w14:textId="77777777" w:rsidR="00DD1B58" w:rsidRPr="00313054" w:rsidRDefault="00DD1B58" w:rsidP="00DD1B58">
            <w:r>
              <w:t>Perspektive</w:t>
            </w:r>
          </w:p>
        </w:tc>
        <w:tc>
          <w:tcPr>
            <w:tcW w:w="4247" w:type="dxa"/>
          </w:tcPr>
          <w:p w14:paraId="14E88DC2" w14:textId="77777777" w:rsidR="00DD1B58" w:rsidRPr="00313054" w:rsidRDefault="00AE07FF" w:rsidP="00DD1B58">
            <w:r>
              <w:t xml:space="preserve">First </w:t>
            </w:r>
            <w:proofErr w:type="spellStart"/>
            <w:r>
              <w:t>person</w:t>
            </w:r>
            <w:proofErr w:type="spellEnd"/>
            <w:r w:rsidR="00DD1B58">
              <w:t xml:space="preserve"> </w:t>
            </w:r>
          </w:p>
        </w:tc>
      </w:tr>
    </w:tbl>
    <w:p w14:paraId="7C4E3129" w14:textId="77777777" w:rsidR="000F07D8" w:rsidRDefault="000F07D8" w:rsidP="00313054">
      <w:pPr>
        <w:pStyle w:val="berschrift1"/>
      </w:pPr>
      <w:r>
        <w:t>TEchnische Anforderungen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F07D8" w:rsidRPr="0052666E" w14:paraId="4FE136F3" w14:textId="77777777" w:rsidTr="00C77E80">
        <w:tc>
          <w:tcPr>
            <w:tcW w:w="4247" w:type="dxa"/>
          </w:tcPr>
          <w:p w14:paraId="5EC0E8E1" w14:textId="77777777" w:rsidR="000F07D8" w:rsidRPr="00313054" w:rsidRDefault="000F07D8" w:rsidP="00C77E80">
            <w:r>
              <w:t>Zielh</w:t>
            </w:r>
            <w:r w:rsidRPr="00313054">
              <w:t>ardware</w:t>
            </w:r>
          </w:p>
        </w:tc>
        <w:tc>
          <w:tcPr>
            <w:tcW w:w="4247" w:type="dxa"/>
          </w:tcPr>
          <w:p w14:paraId="29B2EAAA" w14:textId="77777777" w:rsidR="000F07D8" w:rsidRPr="0052666E" w:rsidRDefault="00E66CDA" w:rsidP="00C77E80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</w:tr>
      <w:tr w:rsidR="000F07D8" w:rsidRPr="00313054" w14:paraId="64A24CA8" w14:textId="77777777" w:rsidTr="00C77E80">
        <w:tc>
          <w:tcPr>
            <w:tcW w:w="4247" w:type="dxa"/>
          </w:tcPr>
          <w:p w14:paraId="0E05F527" w14:textId="77777777" w:rsidR="000F07D8" w:rsidRPr="00313054" w:rsidRDefault="000F07D8" w:rsidP="00C77E80">
            <w:r>
              <w:t>Ziel-Betriebssystem</w:t>
            </w:r>
          </w:p>
        </w:tc>
        <w:tc>
          <w:tcPr>
            <w:tcW w:w="4247" w:type="dxa"/>
          </w:tcPr>
          <w:p w14:paraId="159A89B9" w14:textId="77777777" w:rsidR="000F07D8" w:rsidRPr="00313054" w:rsidRDefault="00E66CDA" w:rsidP="00C77E80">
            <w:r>
              <w:t>Windows</w:t>
            </w:r>
            <w:r w:rsidR="000F07D8">
              <w:t xml:space="preserve"> </w:t>
            </w:r>
          </w:p>
        </w:tc>
      </w:tr>
      <w:tr w:rsidR="000F07D8" w:rsidRPr="00313054" w14:paraId="4EB6B503" w14:textId="77777777" w:rsidTr="00C77E80">
        <w:tc>
          <w:tcPr>
            <w:tcW w:w="4247" w:type="dxa"/>
          </w:tcPr>
          <w:p w14:paraId="4163A9B0" w14:textId="77777777" w:rsidR="000F07D8" w:rsidRPr="00313054" w:rsidRDefault="000F07D8" w:rsidP="00C77E80">
            <w:r>
              <w:t>Netzwerkanforderungen</w:t>
            </w:r>
          </w:p>
        </w:tc>
        <w:tc>
          <w:tcPr>
            <w:tcW w:w="4247" w:type="dxa"/>
          </w:tcPr>
          <w:p w14:paraId="2771AAEB" w14:textId="4500F34F" w:rsidR="000F07D8" w:rsidRPr="00313054" w:rsidRDefault="0041537A" w:rsidP="00C77E80">
            <w:r>
              <w:t>Steam, Lan</w:t>
            </w:r>
            <w:r w:rsidR="000F07D8">
              <w:t xml:space="preserve"> </w:t>
            </w:r>
          </w:p>
        </w:tc>
      </w:tr>
      <w:tr w:rsidR="000F07D8" w14:paraId="212149F1" w14:textId="77777777" w:rsidTr="00C77E80">
        <w:tc>
          <w:tcPr>
            <w:tcW w:w="4247" w:type="dxa"/>
          </w:tcPr>
          <w:p w14:paraId="524B2468" w14:textId="77777777" w:rsidR="000F07D8" w:rsidRDefault="000F07D8" w:rsidP="00C77E80">
            <w:r>
              <w:t>Individualisierungsmöglichkeiten</w:t>
            </w:r>
          </w:p>
        </w:tc>
        <w:tc>
          <w:tcPr>
            <w:tcW w:w="4247" w:type="dxa"/>
          </w:tcPr>
          <w:p w14:paraId="27C08E56" w14:textId="46C8F83E" w:rsidR="000F07D8" w:rsidRDefault="00523915" w:rsidP="00C77E80">
            <w:r>
              <w:t>VIELLEICHT</w:t>
            </w:r>
          </w:p>
        </w:tc>
      </w:tr>
    </w:tbl>
    <w:p w14:paraId="151E6E15" w14:textId="77777777" w:rsidR="00633CA1" w:rsidRDefault="00633CA1" w:rsidP="00633CA1">
      <w:pPr>
        <w:pStyle w:val="berschrift1"/>
      </w:pPr>
      <w:r>
        <w:t>Geschichte des Spiels</w:t>
      </w:r>
    </w:p>
    <w:p w14:paraId="4B71D2B3" w14:textId="77777777" w:rsidR="00633CA1" w:rsidRDefault="00633CA1" w:rsidP="00633CA1">
      <w:pPr>
        <w:pStyle w:val="berschrift2"/>
      </w:pPr>
      <w:r>
        <w:t>Hintergrundgeschichte</w:t>
      </w:r>
    </w:p>
    <w:p w14:paraId="68AD0A45" w14:textId="02AA6769" w:rsidR="00633CA1" w:rsidRDefault="00633CA1" w:rsidP="00633CA1">
      <w:pPr>
        <w:pStyle w:val="Listenabsatz"/>
        <w:numPr>
          <w:ilvl w:val="0"/>
          <w:numId w:val="12"/>
        </w:numPr>
      </w:pPr>
      <w:r w:rsidRPr="00D5309D">
        <w:t>Welche Geschicht</w:t>
      </w:r>
      <w:r>
        <w:t>e</w:t>
      </w:r>
      <w:r w:rsidRPr="00D5309D">
        <w:t xml:space="preserve"> erzählt das Spiel und wie ist deren Hintergrund</w:t>
      </w:r>
      <w:r>
        <w:t xml:space="preserve">geschichte? </w:t>
      </w:r>
      <w:r w:rsidR="00BE5B8B">
        <w:br/>
        <w:t>Es gibt keine Narratologischen Elemente. Es ist rein Ludologisch.</w:t>
      </w:r>
      <w:r w:rsidRPr="00D5309D">
        <w:t xml:space="preserve"> </w:t>
      </w:r>
    </w:p>
    <w:p w14:paraId="516FF2D3" w14:textId="3D9C2D31" w:rsidR="00633CA1" w:rsidRDefault="00633CA1" w:rsidP="00633CA1">
      <w:pPr>
        <w:pStyle w:val="Listenabsatz"/>
        <w:numPr>
          <w:ilvl w:val="0"/>
          <w:numId w:val="12"/>
        </w:numPr>
      </w:pPr>
      <w:r>
        <w:t xml:space="preserve">Welche unterschiedlichen Verläufe kann die Geschichte nehmen? </w:t>
      </w:r>
      <w:r w:rsidR="00BE5B8B">
        <w:br/>
        <w:t>Es gibt keine Geschichte.</w:t>
      </w:r>
    </w:p>
    <w:p w14:paraId="4EC368DC" w14:textId="5F2E3BDE" w:rsidR="00633CA1" w:rsidRDefault="00633CA1" w:rsidP="00633CA1">
      <w:pPr>
        <w:pStyle w:val="Listenabsatz"/>
        <w:numPr>
          <w:ilvl w:val="0"/>
          <w:numId w:val="12"/>
        </w:numPr>
      </w:pPr>
      <w:r>
        <w:t xml:space="preserve">Gibt es Filmsequenzen die einen Teil der Geschichte erzählen? </w:t>
      </w:r>
      <w:r w:rsidR="00BE5B8B">
        <w:br/>
        <w:t>Es gibt keine film Sequenzen</w:t>
      </w:r>
    </w:p>
    <w:p w14:paraId="399AA274" w14:textId="30967637" w:rsidR="00633CA1" w:rsidRDefault="00633CA1" w:rsidP="00633CA1">
      <w:pPr>
        <w:pStyle w:val="Listenabsatz"/>
        <w:numPr>
          <w:ilvl w:val="0"/>
          <w:numId w:val="12"/>
        </w:numPr>
      </w:pPr>
      <w:r>
        <w:t xml:space="preserve">Ist die Geschichte offen oder </w:t>
      </w:r>
      <w:proofErr w:type="spellStart"/>
      <w:r w:rsidR="00BE5B8B" w:rsidRPr="00BE5B8B">
        <w:t>gescriptet</w:t>
      </w:r>
      <w:proofErr w:type="spellEnd"/>
      <w:r>
        <w:t xml:space="preserve">? </w:t>
      </w:r>
      <w:r w:rsidR="00BE5B8B">
        <w:br/>
        <w:t>Es gibt keine Geschichte</w:t>
      </w:r>
    </w:p>
    <w:p w14:paraId="7C571082" w14:textId="77777777" w:rsidR="00633CA1" w:rsidRDefault="00633CA1" w:rsidP="00633CA1">
      <w:pPr>
        <w:pStyle w:val="berschrift2"/>
      </w:pPr>
      <w:r>
        <w:t>Spielfiguren</w:t>
      </w:r>
    </w:p>
    <w:p w14:paraId="3321394C" w14:textId="4C2EDF45" w:rsidR="00633CA1" w:rsidRDefault="00633CA1" w:rsidP="00633CA1">
      <w:pPr>
        <w:pStyle w:val="Listenabsatz"/>
        <w:numPr>
          <w:ilvl w:val="0"/>
          <w:numId w:val="11"/>
        </w:numPr>
      </w:pPr>
      <w:r w:rsidRPr="0052666E">
        <w:t>Beschreibung der Gestalt und H</w:t>
      </w:r>
      <w:r>
        <w:t xml:space="preserve">intergrundgeschichte der Spielfiguren. </w:t>
      </w:r>
      <w:r w:rsidR="00BE5B8B">
        <w:br/>
      </w:r>
      <w:r w:rsidR="00BE5B8B">
        <w:rPr>
          <w:noProof/>
        </w:rPr>
        <w:drawing>
          <wp:inline distT="0" distB="0" distL="0" distR="0" wp14:anchorId="3D3830AF" wp14:editId="3F15E676">
            <wp:extent cx="2081994" cy="11873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483" cy="120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EC02" w14:textId="36CD4686" w:rsidR="00633CA1" w:rsidRDefault="00633CA1" w:rsidP="00633CA1">
      <w:pPr>
        <w:pStyle w:val="Listenabsatz"/>
        <w:numPr>
          <w:ilvl w:val="0"/>
          <w:numId w:val="11"/>
        </w:numPr>
      </w:pPr>
      <w:r>
        <w:t xml:space="preserve">Welchen Zweck erfüllen die Spielfiguren für das Spielgeschehen? </w:t>
      </w:r>
      <w:r w:rsidR="00CE203A">
        <w:br/>
      </w:r>
      <w:r w:rsidR="0041537A">
        <w:t>Multiplayerfiguren</w:t>
      </w:r>
    </w:p>
    <w:p w14:paraId="3E2DC292" w14:textId="4600074D" w:rsidR="00633CA1" w:rsidRDefault="00633CA1" w:rsidP="00633CA1">
      <w:pPr>
        <w:pStyle w:val="Listenabsatz"/>
        <w:numPr>
          <w:ilvl w:val="0"/>
          <w:numId w:val="11"/>
        </w:numPr>
      </w:pPr>
      <w:r>
        <w:t xml:space="preserve">Sind die Figuren durch Spieler oder die KI gesteuert? </w:t>
      </w:r>
      <w:r w:rsidR="00CE203A">
        <w:br/>
        <w:t>Nur von Spielern</w:t>
      </w:r>
    </w:p>
    <w:p w14:paraId="7C8E3D91" w14:textId="1309D24E" w:rsidR="00633CA1" w:rsidRDefault="00633CA1" w:rsidP="00633CA1">
      <w:pPr>
        <w:pStyle w:val="Listenabsatz"/>
        <w:numPr>
          <w:ilvl w:val="0"/>
          <w:numId w:val="11"/>
        </w:numPr>
      </w:pPr>
      <w:r>
        <w:t xml:space="preserve">Welche Fähigkeiten, charakterlichen Eigenschaften, Persönlichkeiten, Funktionen/Relevanz für das Spielgeschehen haben die </w:t>
      </w:r>
      <w:r w:rsidR="00CD6541">
        <w:t>Figuren (</w:t>
      </w:r>
      <w:r>
        <w:t xml:space="preserve">Statist oder Schlüsselfigur)? </w:t>
      </w:r>
      <w:r w:rsidR="00CE203A">
        <w:br/>
        <w:t xml:space="preserve">Die Figur ist als </w:t>
      </w:r>
      <w:proofErr w:type="spellStart"/>
      <w:r w:rsidR="00CE203A">
        <w:t>one</w:t>
      </w:r>
      <w:proofErr w:type="spellEnd"/>
      <w:r w:rsidR="00CE203A">
        <w:t xml:space="preserve"> man </w:t>
      </w:r>
      <w:proofErr w:type="spellStart"/>
      <w:r w:rsidR="00CE203A">
        <w:t>Army</w:t>
      </w:r>
      <w:proofErr w:type="spellEnd"/>
      <w:r w:rsidR="00CE203A">
        <w:t xml:space="preserve"> zu bezeichnen. </w:t>
      </w:r>
    </w:p>
    <w:p w14:paraId="77DCDE68" w14:textId="460E0614" w:rsidR="00633CA1" w:rsidRDefault="00633CA1" w:rsidP="00633CA1">
      <w:pPr>
        <w:pStyle w:val="Listenabsatz"/>
        <w:numPr>
          <w:ilvl w:val="0"/>
          <w:numId w:val="11"/>
        </w:numPr>
      </w:pPr>
      <w:r>
        <w:lastRenderedPageBreak/>
        <w:t xml:space="preserve">In welcher Beziehung stehen die Figuren zueinander? </w:t>
      </w:r>
      <w:r w:rsidR="00CE203A">
        <w:br/>
        <w:t>Erzfeinde</w:t>
      </w:r>
    </w:p>
    <w:p w14:paraId="6F4D2A00" w14:textId="207B457D" w:rsidR="00633CA1" w:rsidRDefault="00633CA1" w:rsidP="00633CA1">
      <w:pPr>
        <w:pStyle w:val="Listenabsatz"/>
        <w:numPr>
          <w:ilvl w:val="0"/>
          <w:numId w:val="11"/>
        </w:numPr>
      </w:pPr>
      <w:r>
        <w:t xml:space="preserve">Wie werden die Spielfiguren animiert und modelliert (realistisch, verzerrt, kindlich, comichaft, </w:t>
      </w:r>
      <w:proofErr w:type="gramStart"/>
      <w:r>
        <w:t>… )</w:t>
      </w:r>
      <w:proofErr w:type="gramEnd"/>
      <w:r>
        <w:t xml:space="preserve">? </w:t>
      </w:r>
      <w:r w:rsidR="00523915">
        <w:br/>
        <w:t>REALISTISCH</w:t>
      </w:r>
    </w:p>
    <w:p w14:paraId="7E512354" w14:textId="72EF3F91" w:rsidR="00633CA1" w:rsidRDefault="00633CA1" w:rsidP="00633CA1">
      <w:pPr>
        <w:pStyle w:val="Listenabsatz"/>
        <w:numPr>
          <w:ilvl w:val="0"/>
          <w:numId w:val="11"/>
        </w:numPr>
      </w:pPr>
      <w:r>
        <w:t>Welche Utensilien und Aktionen verhelfen dem NPC oder dem Spieler zu veränderten Fähigkeiten (Waffen, Flügel, Hackersoftware, Schlüssel, Training)</w:t>
      </w:r>
      <w:r w:rsidR="00CE203A">
        <w:br/>
        <w:t xml:space="preserve">Waffen und </w:t>
      </w:r>
      <w:proofErr w:type="spellStart"/>
      <w:r w:rsidR="00CE203A">
        <w:t>PowerUps</w:t>
      </w:r>
      <w:proofErr w:type="spellEnd"/>
    </w:p>
    <w:p w14:paraId="09C54BEC" w14:textId="4D4241A5" w:rsidR="00633CA1" w:rsidRDefault="00633CA1" w:rsidP="00633CA1">
      <w:pPr>
        <w:pStyle w:val="Listenabsatz"/>
        <w:numPr>
          <w:ilvl w:val="0"/>
          <w:numId w:val="11"/>
        </w:numPr>
      </w:pPr>
      <w:r>
        <w:t>Gibt es KI-gesteuerte Begleiter?</w:t>
      </w:r>
      <w:r w:rsidR="00523915">
        <w:br/>
        <w:t>NEIN</w:t>
      </w:r>
    </w:p>
    <w:p w14:paraId="70FE60B1" w14:textId="4B0FC88B" w:rsidR="00633CA1" w:rsidRDefault="00633CA1" w:rsidP="00633CA1">
      <w:pPr>
        <w:pStyle w:val="Listenabsatz"/>
        <w:numPr>
          <w:ilvl w:val="0"/>
          <w:numId w:val="11"/>
        </w:numPr>
      </w:pPr>
      <w:r>
        <w:t>Welche Funktion haben diese Begleiter?</w:t>
      </w:r>
      <w:r w:rsidR="00CE203A">
        <w:br/>
        <w:t>Es gibt keine</w:t>
      </w:r>
    </w:p>
    <w:p w14:paraId="69D05CD6" w14:textId="77777777" w:rsidR="00313054" w:rsidRDefault="00313054" w:rsidP="00313054">
      <w:pPr>
        <w:pStyle w:val="berschrift1"/>
      </w:pPr>
      <w:r>
        <w:t>Stimmungsbild</w:t>
      </w:r>
    </w:p>
    <w:p w14:paraId="7986655D" w14:textId="54A42585" w:rsidR="00AF6D48" w:rsidRDefault="00AF6D48" w:rsidP="00F174C1">
      <w:pPr>
        <w:pStyle w:val="Listenabsatz"/>
        <w:numPr>
          <w:ilvl w:val="0"/>
          <w:numId w:val="14"/>
        </w:numPr>
      </w:pPr>
      <w:r>
        <w:t>Welches generelle Stimmungsbild soll gezeichnet werden?</w:t>
      </w:r>
      <w:r w:rsidR="00EC7295">
        <w:br/>
        <w:t>Action</w:t>
      </w:r>
      <w:r w:rsidR="00CE203A">
        <w:t>,</w:t>
      </w:r>
      <w:r w:rsidR="00EC7295">
        <w:t xml:space="preserve"> </w:t>
      </w:r>
      <w:r w:rsidR="00CE203A">
        <w:t>M</w:t>
      </w:r>
      <w:r w:rsidR="00EC7295">
        <w:t>emes</w:t>
      </w:r>
      <w:r w:rsidR="00CE203A">
        <w:t xml:space="preserve"> und </w:t>
      </w:r>
      <w:proofErr w:type="spellStart"/>
      <w:r w:rsidR="00CE203A">
        <w:t>Sci</w:t>
      </w:r>
      <w:proofErr w:type="spellEnd"/>
      <w:r w:rsidR="00CE203A">
        <w:t xml:space="preserve"> </w:t>
      </w:r>
      <w:proofErr w:type="spellStart"/>
      <w:r w:rsidR="00CE203A">
        <w:t>Fi</w:t>
      </w:r>
      <w:proofErr w:type="spellEnd"/>
      <w:r w:rsidR="00CE203A">
        <w:t xml:space="preserve"> </w:t>
      </w:r>
    </w:p>
    <w:p w14:paraId="2527F82E" w14:textId="1BE8B320" w:rsidR="00EC7295" w:rsidRPr="00EC7295" w:rsidRDefault="00AF6D48" w:rsidP="00EC7295">
      <w:pPr>
        <w:pStyle w:val="Listenabsatz"/>
        <w:numPr>
          <w:ilvl w:val="0"/>
          <w:numId w:val="14"/>
        </w:numPr>
        <w:rPr>
          <w:lang w:val="en-US"/>
        </w:rPr>
      </w:pPr>
      <w:r>
        <w:t>Welche Spezialeffekte unterstützen dieses Stimmungsbild?</w:t>
      </w:r>
      <w:r w:rsidR="00EC7295">
        <w:br/>
      </w:r>
      <w:proofErr w:type="spellStart"/>
      <w:r w:rsidR="00EC7295" w:rsidRPr="00EC7295">
        <w:rPr>
          <w:lang w:val="en-US"/>
        </w:rPr>
        <w:t>Explosionen</w:t>
      </w:r>
      <w:proofErr w:type="spellEnd"/>
      <w:r w:rsidR="00EC7295" w:rsidRPr="00EC7295">
        <w:rPr>
          <w:lang w:val="en-US"/>
        </w:rPr>
        <w:t xml:space="preserve">, </w:t>
      </w:r>
      <w:r w:rsidR="00465C8A">
        <w:rPr>
          <w:lang w:val="en-US"/>
        </w:rPr>
        <w:t>Meme</w:t>
      </w:r>
      <w:r w:rsidR="00EC7295" w:rsidRPr="00EC7295">
        <w:rPr>
          <w:lang w:val="en-US"/>
        </w:rPr>
        <w:t xml:space="preserve"> </w:t>
      </w:r>
      <w:proofErr w:type="spellStart"/>
      <w:r w:rsidR="00EC7295" w:rsidRPr="00EC7295">
        <w:rPr>
          <w:lang w:val="en-US"/>
        </w:rPr>
        <w:t>soundeffect</w:t>
      </w:r>
      <w:r w:rsidR="00EC7295">
        <w:rPr>
          <w:lang w:val="en-US"/>
        </w:rPr>
        <w:t>s</w:t>
      </w:r>
      <w:proofErr w:type="spellEnd"/>
      <w:r w:rsidR="00EC7295" w:rsidRPr="00EC7295">
        <w:rPr>
          <w:lang w:val="en-US"/>
        </w:rPr>
        <w:t xml:space="preserve"> a</w:t>
      </w:r>
      <w:r w:rsidR="00EC7295">
        <w:rPr>
          <w:lang w:val="en-US"/>
        </w:rPr>
        <w:t xml:space="preserve">nd </w:t>
      </w:r>
      <w:proofErr w:type="spellStart"/>
      <w:r w:rsidR="00EC7295">
        <w:rPr>
          <w:lang w:val="en-US"/>
        </w:rPr>
        <w:t>voicelines</w:t>
      </w:r>
      <w:proofErr w:type="spellEnd"/>
    </w:p>
    <w:p w14:paraId="72BF6DE4" w14:textId="1131B0D2" w:rsidR="00AF6D48" w:rsidRDefault="00AF6D48" w:rsidP="00F174C1">
      <w:pPr>
        <w:pStyle w:val="Listenabsatz"/>
        <w:numPr>
          <w:ilvl w:val="0"/>
          <w:numId w:val="14"/>
        </w:numPr>
      </w:pPr>
      <w:r>
        <w:t>Welches Musikgenre wird gewählt?</w:t>
      </w:r>
      <w:r w:rsidR="00DB65F3">
        <w:br/>
      </w:r>
      <w:r w:rsidR="00EC7295">
        <w:t xml:space="preserve">Mick </w:t>
      </w:r>
      <w:proofErr w:type="spellStart"/>
      <w:r w:rsidR="00EC7295">
        <w:t>gordon</w:t>
      </w:r>
      <w:proofErr w:type="spellEnd"/>
      <w:r w:rsidR="00EC7295">
        <w:t xml:space="preserve"> (DOOM)</w:t>
      </w:r>
    </w:p>
    <w:p w14:paraId="34E7BE90" w14:textId="07102395" w:rsidR="00AF6D48" w:rsidRDefault="00AF6D48" w:rsidP="00F174C1">
      <w:pPr>
        <w:pStyle w:val="Listenabsatz"/>
        <w:numPr>
          <w:ilvl w:val="0"/>
          <w:numId w:val="14"/>
        </w:numPr>
      </w:pPr>
      <w:r>
        <w:t>Welche Farbgebung wird gewählt?</w:t>
      </w:r>
      <w:r w:rsidR="00EC7295">
        <w:br/>
        <w:t>Metallisch und SCI FI</w:t>
      </w:r>
    </w:p>
    <w:p w14:paraId="3986622B" w14:textId="0E70CEE1" w:rsidR="00AF6D48" w:rsidRDefault="00AF6D48" w:rsidP="00F174C1">
      <w:pPr>
        <w:pStyle w:val="Listenabsatz"/>
        <w:numPr>
          <w:ilvl w:val="0"/>
          <w:numId w:val="14"/>
        </w:numPr>
      </w:pPr>
      <w:r>
        <w:t>Welche Schlüsselelemente/</w:t>
      </w:r>
      <w:r w:rsidR="00712ACF">
        <w:t>Objekte</w:t>
      </w:r>
      <w:r>
        <w:t xml:space="preserve"> unterstützen das Stimmungsbild?</w:t>
      </w:r>
      <w:r w:rsidR="00696EB1">
        <w:br/>
        <w:t xml:space="preserve">Memes auf verschieden Displays und GOs, </w:t>
      </w:r>
      <w:r w:rsidR="00696EB1" w:rsidRPr="00696EB1">
        <w:t xml:space="preserve">Custom </w:t>
      </w:r>
      <w:proofErr w:type="spellStart"/>
      <w:r w:rsidR="00696EB1" w:rsidRPr="00696EB1">
        <w:t>sound</w:t>
      </w:r>
      <w:proofErr w:type="spellEnd"/>
      <w:r w:rsidR="00696EB1" w:rsidRPr="00696EB1">
        <w:t xml:space="preserve"> </w:t>
      </w:r>
      <w:proofErr w:type="spellStart"/>
      <w:r w:rsidR="00696EB1" w:rsidRPr="00696EB1">
        <w:t>effects</w:t>
      </w:r>
      <w:proofErr w:type="spellEnd"/>
      <w:r w:rsidR="00C04B1F">
        <w:t>.</w:t>
      </w:r>
    </w:p>
    <w:p w14:paraId="7370ECE0" w14:textId="0A9843E1" w:rsidR="00AF6D48" w:rsidRDefault="00AF6D48" w:rsidP="00F174C1">
      <w:pPr>
        <w:pStyle w:val="Listenabsatz"/>
        <w:numPr>
          <w:ilvl w:val="0"/>
          <w:numId w:val="14"/>
        </w:numPr>
      </w:pPr>
      <w:r>
        <w:t>Wie wird die Beleuchtung eingesetzt um das Stimmungsbild zu unterstützen?</w:t>
      </w:r>
      <w:r w:rsidR="00C04B1F">
        <w:br/>
        <w:t>Es ist eigentlich alles ausgeleuchtet damit man seinen Gegner gut erkennen kann.</w:t>
      </w:r>
    </w:p>
    <w:p w14:paraId="4E3C44BC" w14:textId="77777777" w:rsidR="00313054" w:rsidRDefault="00313054" w:rsidP="00AF6D48">
      <w:pPr>
        <w:pStyle w:val="berschrift1"/>
      </w:pPr>
      <w:r>
        <w:t>Spielbeschreibung</w:t>
      </w:r>
    </w:p>
    <w:p w14:paraId="7925C7C5" w14:textId="77777777" w:rsidR="000E63C0" w:rsidRDefault="000E63C0" w:rsidP="000E63C0">
      <w:pPr>
        <w:pStyle w:val="berschrift2"/>
        <w:rPr>
          <w:lang w:val="en"/>
        </w:rPr>
      </w:pPr>
      <w:r>
        <w:t>SpielmechaniK/</w:t>
      </w:r>
      <w:r w:rsidRPr="000E63C0">
        <w:rPr>
          <w:lang w:val="en"/>
        </w:rPr>
        <w:t xml:space="preserve"> </w:t>
      </w:r>
      <w:r>
        <w:rPr>
          <w:lang w:val="en"/>
        </w:rPr>
        <w:t>Gameplay</w:t>
      </w:r>
    </w:p>
    <w:p w14:paraId="396DCADA" w14:textId="5397C5F4" w:rsidR="002E24E7" w:rsidRDefault="00DD06BE" w:rsidP="001C0FD2">
      <w:pPr>
        <w:pStyle w:val="Listenabsatz"/>
        <w:numPr>
          <w:ilvl w:val="0"/>
          <w:numId w:val="4"/>
        </w:numPr>
      </w:pPr>
      <w:r w:rsidRPr="00DD06BE">
        <w:t>Wie wird der Spielfluss e</w:t>
      </w:r>
      <w:r>
        <w:t>rhalten</w:t>
      </w:r>
      <w:r w:rsidR="002E24E7">
        <w:t>?</w:t>
      </w:r>
      <w:r>
        <w:t xml:space="preserve"> </w:t>
      </w:r>
      <w:r w:rsidR="00465C8A">
        <w:br/>
        <w:t>Pumpende Musik, Abwechslung durch unterschiedliche Level</w:t>
      </w:r>
    </w:p>
    <w:p w14:paraId="440BD174" w14:textId="2FD29047" w:rsidR="002E24E7" w:rsidRDefault="00DD06BE" w:rsidP="001C0FD2">
      <w:pPr>
        <w:pStyle w:val="Listenabsatz"/>
        <w:numPr>
          <w:ilvl w:val="0"/>
          <w:numId w:val="4"/>
        </w:numPr>
      </w:pPr>
      <w:r>
        <w:t xml:space="preserve">Wie erfolgt der Spielfortschritt? </w:t>
      </w:r>
      <w:r w:rsidR="00696EB1">
        <w:br/>
      </w:r>
      <w:r w:rsidR="00465C8A">
        <w:t xml:space="preserve">Es gibt kein </w:t>
      </w:r>
      <w:proofErr w:type="spellStart"/>
      <w:r w:rsidR="00465C8A">
        <w:t>progression</w:t>
      </w:r>
      <w:proofErr w:type="spellEnd"/>
      <w:r w:rsidR="00465C8A">
        <w:t xml:space="preserve"> </w:t>
      </w:r>
      <w:proofErr w:type="spellStart"/>
      <w:r w:rsidR="00465C8A">
        <w:t>system</w:t>
      </w:r>
      <w:proofErr w:type="spellEnd"/>
    </w:p>
    <w:p w14:paraId="146F3B31" w14:textId="4E1A9278" w:rsidR="002E24E7" w:rsidRDefault="00DD06BE" w:rsidP="001C0FD2">
      <w:pPr>
        <w:pStyle w:val="Listenabsatz"/>
        <w:numPr>
          <w:ilvl w:val="0"/>
          <w:numId w:val="4"/>
        </w:numPr>
      </w:pPr>
      <w:r>
        <w:t xml:space="preserve">Welche Missionen und Herausforderungen gibt es? </w:t>
      </w:r>
      <w:r w:rsidR="00696EB1">
        <w:br/>
      </w:r>
      <w:r w:rsidR="00CB0094">
        <w:t>Gewinnen</w:t>
      </w:r>
    </w:p>
    <w:p w14:paraId="0A3E776F" w14:textId="32448C95" w:rsidR="002E24E7" w:rsidRDefault="002E24E7" w:rsidP="001C0FD2">
      <w:pPr>
        <w:pStyle w:val="Listenabsatz"/>
        <w:numPr>
          <w:ilvl w:val="0"/>
          <w:numId w:val="4"/>
        </w:numPr>
      </w:pPr>
      <w:r>
        <w:t xml:space="preserve">Welche verschiedenen Spielverläufe gibt es und wie werden sie getriggert? </w:t>
      </w:r>
      <w:r w:rsidR="00465C8A">
        <w:br/>
        <w:t xml:space="preserve">Es ist ein Arena </w:t>
      </w:r>
      <w:r w:rsidR="00C04B1F">
        <w:t>S</w:t>
      </w:r>
      <w:r w:rsidR="00465C8A">
        <w:t>hooter also gibt es nur einen Spielverlauf</w:t>
      </w:r>
    </w:p>
    <w:p w14:paraId="2062C1F7" w14:textId="77777777" w:rsidR="008B07CC" w:rsidRDefault="002E24E7" w:rsidP="001C0FD2">
      <w:pPr>
        <w:pStyle w:val="Listenabsatz"/>
        <w:numPr>
          <w:ilvl w:val="0"/>
          <w:numId w:val="4"/>
        </w:numPr>
      </w:pPr>
      <w:r>
        <w:t>Gibt es Cheats?</w:t>
      </w:r>
      <w:r w:rsidR="006B3DA4">
        <w:t xml:space="preserve"> </w:t>
      </w:r>
    </w:p>
    <w:p w14:paraId="19788C62" w14:textId="343640DA" w:rsidR="002E24E7" w:rsidRDefault="006B3DA4" w:rsidP="008B07CC">
      <w:pPr>
        <w:pStyle w:val="Listenabsatz"/>
      </w:pPr>
      <w:r>
        <w:t>NEIN</w:t>
      </w:r>
    </w:p>
    <w:p w14:paraId="40AE41C6" w14:textId="2A2464DA" w:rsidR="002E24E7" w:rsidRDefault="002E24E7" w:rsidP="001C0FD2">
      <w:pPr>
        <w:pStyle w:val="Listenabsatz"/>
        <w:numPr>
          <w:ilvl w:val="0"/>
          <w:numId w:val="4"/>
        </w:numPr>
      </w:pPr>
      <w:r>
        <w:t>Wie wird der Spielstand gespeichert</w:t>
      </w:r>
      <w:r w:rsidR="009721A4">
        <w:t xml:space="preserve"> und wieder aktiviert?</w:t>
      </w:r>
      <w:r w:rsidR="008B07CC">
        <w:br/>
        <w:t>HIGHSCORES AUF NEM LEADERBOARD???</w:t>
      </w:r>
    </w:p>
    <w:p w14:paraId="781E2F47" w14:textId="621E936A" w:rsidR="002E24E7" w:rsidRDefault="002E24E7" w:rsidP="001C0FD2">
      <w:pPr>
        <w:pStyle w:val="Listenabsatz"/>
        <w:numPr>
          <w:ilvl w:val="0"/>
          <w:numId w:val="4"/>
        </w:numPr>
      </w:pPr>
      <w:r>
        <w:t xml:space="preserve">Gibt es Replays? </w:t>
      </w:r>
    </w:p>
    <w:p w14:paraId="3908BBA4" w14:textId="6CD496A1" w:rsidR="002E24E7" w:rsidRDefault="00074A05" w:rsidP="001C0FD2">
      <w:pPr>
        <w:pStyle w:val="Listenabsatz"/>
        <w:numPr>
          <w:ilvl w:val="0"/>
          <w:numId w:val="4"/>
        </w:numPr>
      </w:pPr>
      <w:r>
        <w:t>Kann der Schwierigkeitsgrad angepasst werden und wenn ja dynamisch oder durch den Spieler?</w:t>
      </w:r>
      <w:r w:rsidR="008B07CC">
        <w:br/>
        <w:t>FESTER SCHIERIGKEITSGRAD</w:t>
      </w:r>
      <w:proofErr w:type="gramStart"/>
      <w:r w:rsidR="008B07CC">
        <w:t>/(</w:t>
      </w:r>
      <w:proofErr w:type="gramEnd"/>
      <w:r w:rsidR="00736565">
        <w:t xml:space="preserve">Abhängig </w:t>
      </w:r>
      <w:r w:rsidR="00A232E9">
        <w:t xml:space="preserve">von </w:t>
      </w:r>
      <w:r w:rsidR="00736565">
        <w:t xml:space="preserve">der </w:t>
      </w:r>
      <w:proofErr w:type="spellStart"/>
      <w:r w:rsidR="00A232E9">
        <w:t>M</w:t>
      </w:r>
      <w:r w:rsidR="00736565">
        <w:t>ap</w:t>
      </w:r>
      <w:proofErr w:type="spellEnd"/>
      <w:r w:rsidR="00736565">
        <w:t xml:space="preserve"> (Lava, </w:t>
      </w:r>
      <w:r w:rsidR="00BD2C7C">
        <w:t xml:space="preserve">Kein </w:t>
      </w:r>
      <w:proofErr w:type="spellStart"/>
      <w:r w:rsidR="00BD2C7C">
        <w:t>boden</w:t>
      </w:r>
      <w:proofErr w:type="spellEnd"/>
      <w:r w:rsidR="00BD2C7C">
        <w:t xml:space="preserve">, Fall </w:t>
      </w:r>
      <w:proofErr w:type="spellStart"/>
      <w:r w:rsidR="00BD2C7C">
        <w:t>damage</w:t>
      </w:r>
      <w:proofErr w:type="spellEnd"/>
      <w:r w:rsidR="00736565">
        <w:t>)</w:t>
      </w:r>
      <w:r w:rsidR="008B07CC">
        <w:t>)</w:t>
      </w:r>
    </w:p>
    <w:p w14:paraId="1F135E5E" w14:textId="1B34CDE1" w:rsidR="009F4639" w:rsidRDefault="009F4639" w:rsidP="001C0FD2">
      <w:pPr>
        <w:pStyle w:val="Listenabsatz"/>
        <w:numPr>
          <w:ilvl w:val="0"/>
          <w:numId w:val="4"/>
        </w:numPr>
      </w:pPr>
      <w:r>
        <w:t>Wie bewegt sich der Spieler durch das Spiel (zu Fuß, Auto, Fliegen, Zeitreise, Beamen, )?</w:t>
      </w:r>
      <w:r w:rsidR="008B07CC">
        <w:br/>
      </w:r>
      <w:r w:rsidR="00C04B1F">
        <w:t>zu Fuß</w:t>
      </w:r>
    </w:p>
    <w:p w14:paraId="4518032E" w14:textId="2C542C5A" w:rsidR="009F4639" w:rsidRDefault="009F4639" w:rsidP="001C0FD2">
      <w:pPr>
        <w:pStyle w:val="Listenabsatz"/>
        <w:numPr>
          <w:ilvl w:val="0"/>
          <w:numId w:val="4"/>
        </w:numPr>
      </w:pPr>
      <w:r>
        <w:t>Wie funktioniert der Zeitverlauf bzw. wie lange dauert ein Spieltag?</w:t>
      </w:r>
      <w:r w:rsidR="008B07CC">
        <w:br/>
        <w:t>GIBT KEINEN ZEIT VERLAUF</w:t>
      </w:r>
    </w:p>
    <w:p w14:paraId="453EDD0B" w14:textId="77777777" w:rsidR="00913FAC" w:rsidRDefault="00913FAC" w:rsidP="00897DCA">
      <w:pPr>
        <w:pStyle w:val="berschrift3"/>
      </w:pPr>
      <w:r>
        <w:lastRenderedPageBreak/>
        <w:t>Spielregeln</w:t>
      </w:r>
    </w:p>
    <w:p w14:paraId="17B2C6F7" w14:textId="53CAEA6F" w:rsidR="00913FAC" w:rsidRDefault="00913FAC" w:rsidP="00913FAC">
      <w:pPr>
        <w:pStyle w:val="Listenabsatz"/>
        <w:numPr>
          <w:ilvl w:val="0"/>
          <w:numId w:val="4"/>
        </w:numPr>
      </w:pPr>
      <w:r w:rsidRPr="0052666E">
        <w:t>Welche Spielregel gibt es u</w:t>
      </w:r>
      <w:r>
        <w:t xml:space="preserve">nd warum? </w:t>
      </w:r>
      <w:r w:rsidR="00C04B1F">
        <w:br/>
      </w:r>
    </w:p>
    <w:p w14:paraId="4087AEA6" w14:textId="77777777" w:rsidR="00913FAC" w:rsidRDefault="00913FAC" w:rsidP="00913FAC">
      <w:pPr>
        <w:pStyle w:val="Listenabsatz"/>
        <w:numPr>
          <w:ilvl w:val="0"/>
          <w:numId w:val="4"/>
        </w:numPr>
      </w:pPr>
      <w:r>
        <w:t>Wie beeinflussen die Regeln den Spielfluss?</w:t>
      </w:r>
    </w:p>
    <w:p w14:paraId="3043E3A2" w14:textId="77777777" w:rsidR="00913FAC" w:rsidRDefault="00913FAC" w:rsidP="00913FAC">
      <w:pPr>
        <w:pStyle w:val="Listenabsatz"/>
        <w:numPr>
          <w:ilvl w:val="0"/>
          <w:numId w:val="4"/>
        </w:numPr>
      </w:pPr>
      <w:r>
        <w:t>Gibt es Varianten der Spielregeln?</w:t>
      </w:r>
    </w:p>
    <w:p w14:paraId="378082B6" w14:textId="37BAE1BD" w:rsidR="00913FAC" w:rsidRDefault="00913FAC" w:rsidP="00913FAC">
      <w:pPr>
        <w:pStyle w:val="Listenabsatz"/>
        <w:numPr>
          <w:ilvl w:val="0"/>
          <w:numId w:val="4"/>
        </w:numPr>
      </w:pPr>
      <w:r>
        <w:t>Wie wird belohnt(negativ/positiv) und wie wird bestraft (negativ/positiv)</w:t>
      </w:r>
      <w:r w:rsidR="008B07CC">
        <w:br/>
      </w:r>
      <w:r w:rsidR="00D07358">
        <w:t xml:space="preserve">Punkte: </w:t>
      </w:r>
      <w:r w:rsidR="006861A2">
        <w:t>HP die der Gegner verloren hat – Schaden erlitten + Restzeit (Sekunden werden Punkte)</w:t>
      </w:r>
      <w:r w:rsidR="006861A2">
        <w:br/>
        <w:t>Bei Timeout. Teleportation in leere Arena</w:t>
      </w:r>
      <w:r w:rsidR="00736565">
        <w:t xml:space="preserve">. Ein Tödlicher kreis treibt die Spieler zur Mitte der </w:t>
      </w:r>
      <w:proofErr w:type="spellStart"/>
      <w:r w:rsidR="00736565">
        <w:t>Map</w:t>
      </w:r>
      <w:proofErr w:type="spellEnd"/>
      <w:r w:rsidR="00736565">
        <w:t>.</w:t>
      </w:r>
    </w:p>
    <w:p w14:paraId="5823572F" w14:textId="04787C51" w:rsidR="00913FAC" w:rsidRPr="00736565" w:rsidRDefault="00913FAC" w:rsidP="00913FAC">
      <w:pPr>
        <w:pStyle w:val="Listenabsatz"/>
        <w:numPr>
          <w:ilvl w:val="0"/>
          <w:numId w:val="4"/>
        </w:numPr>
      </w:pPr>
      <w:r>
        <w:t xml:space="preserve">Welches Spielverhalten führt zum Ziel, welches ist destruktiv? </w:t>
      </w:r>
      <w:r w:rsidR="00736565">
        <w:br/>
      </w:r>
      <w:r w:rsidR="00736565" w:rsidRPr="00736565">
        <w:t xml:space="preserve">Gutes </w:t>
      </w:r>
      <w:proofErr w:type="spellStart"/>
      <w:r w:rsidR="00736565" w:rsidRPr="00736565">
        <w:t>aim</w:t>
      </w:r>
      <w:proofErr w:type="spellEnd"/>
      <w:r w:rsidR="00736565" w:rsidRPr="00736565">
        <w:t xml:space="preserve">, Gutes </w:t>
      </w:r>
      <w:proofErr w:type="spellStart"/>
      <w:r w:rsidR="00736565" w:rsidRPr="00736565">
        <w:t>positioning</w:t>
      </w:r>
      <w:proofErr w:type="spellEnd"/>
      <w:r w:rsidR="00736565" w:rsidRPr="00736565">
        <w:t>, Aus</w:t>
      </w:r>
      <w:r w:rsidR="00736565">
        <w:t xml:space="preserve">weichen der </w:t>
      </w:r>
      <w:r w:rsidR="00D07358">
        <w:t xml:space="preserve">langsameren </w:t>
      </w:r>
      <w:r w:rsidR="00736565">
        <w:t>Schüsse</w:t>
      </w:r>
    </w:p>
    <w:p w14:paraId="5ED48276" w14:textId="77777777" w:rsidR="002E24E7" w:rsidRDefault="002E24E7" w:rsidP="002E24E7">
      <w:pPr>
        <w:pStyle w:val="berschrift3"/>
      </w:pPr>
      <w:r>
        <w:t>Interaktion mit Objekten und Charakteren</w:t>
      </w:r>
    </w:p>
    <w:p w14:paraId="199DC149" w14:textId="77777777" w:rsidR="002E24E7" w:rsidRDefault="00DD06BE" w:rsidP="001C0FD2">
      <w:pPr>
        <w:pStyle w:val="Listenabsatz"/>
        <w:numPr>
          <w:ilvl w:val="0"/>
          <w:numId w:val="4"/>
        </w:numPr>
      </w:pPr>
      <w:r>
        <w:t xml:space="preserve">Wie interagieren alle Gameobjekte miteinander? </w:t>
      </w:r>
    </w:p>
    <w:p w14:paraId="540CCDE2" w14:textId="716BE388" w:rsidR="002E24E7" w:rsidRDefault="002E24E7" w:rsidP="001C0FD2">
      <w:pPr>
        <w:pStyle w:val="Listenabsatz"/>
        <w:numPr>
          <w:ilvl w:val="0"/>
          <w:numId w:val="4"/>
        </w:numPr>
      </w:pPr>
      <w:r>
        <w:t xml:space="preserve">Welche Objekte können aufgenommen werden und warum? </w:t>
      </w:r>
      <w:r w:rsidR="008B07CC">
        <w:br/>
        <w:t>POWERUPS, DIE DEN SPIELER BUFFS VERGEBEN</w:t>
      </w:r>
      <w:r w:rsidR="00736565">
        <w:br/>
        <w:t xml:space="preserve">Special </w:t>
      </w:r>
      <w:proofErr w:type="spellStart"/>
      <w:r w:rsidR="00736565">
        <w:t>weapons</w:t>
      </w:r>
      <w:proofErr w:type="spellEnd"/>
      <w:r w:rsidR="00736565">
        <w:t xml:space="preserve"> auf der </w:t>
      </w:r>
      <w:proofErr w:type="spellStart"/>
      <w:r w:rsidR="00736565">
        <w:t>map</w:t>
      </w:r>
      <w:proofErr w:type="spellEnd"/>
      <w:r w:rsidR="00736565">
        <w:t xml:space="preserve"> z.B. Gustav</w:t>
      </w:r>
    </w:p>
    <w:p w14:paraId="0A433211" w14:textId="3E71B0CC" w:rsidR="002E24E7" w:rsidRDefault="002E24E7" w:rsidP="001C0FD2">
      <w:pPr>
        <w:pStyle w:val="Listenabsatz"/>
        <w:numPr>
          <w:ilvl w:val="0"/>
          <w:numId w:val="4"/>
        </w:numPr>
      </w:pPr>
      <w:r>
        <w:t xml:space="preserve">Welche Rolle </w:t>
      </w:r>
      <w:r w:rsidR="008F7C45">
        <w:t>spielen</w:t>
      </w:r>
      <w:r>
        <w:t xml:space="preserve"> NPCs?</w:t>
      </w:r>
      <w:r w:rsidR="006B3DA4">
        <w:t xml:space="preserve"> </w:t>
      </w:r>
      <w:r w:rsidR="00736565">
        <w:br/>
        <w:t>Es gibt keine.</w:t>
      </w:r>
    </w:p>
    <w:p w14:paraId="4EE47D48" w14:textId="3EC5CABF" w:rsidR="002E24E7" w:rsidRDefault="00DD06BE" w:rsidP="001C0FD2">
      <w:pPr>
        <w:pStyle w:val="Listenabsatz"/>
        <w:numPr>
          <w:ilvl w:val="0"/>
          <w:numId w:val="4"/>
        </w:numPr>
      </w:pPr>
      <w:r>
        <w:t xml:space="preserve">Wie bewegt man sich durch das Spiel? </w:t>
      </w:r>
      <w:r w:rsidR="008B07CC">
        <w:br/>
        <w:t>LAUFEND/RENNEND/SCHLEICHEND ODER MAPSPEZIFISCH AUCH EVT IN ZERO G</w:t>
      </w:r>
    </w:p>
    <w:p w14:paraId="2EA71B75" w14:textId="3B2F34F5" w:rsidR="002E24E7" w:rsidRDefault="00DD06BE" w:rsidP="001C0FD2">
      <w:pPr>
        <w:pStyle w:val="Listenabsatz"/>
        <w:numPr>
          <w:ilvl w:val="0"/>
          <w:numId w:val="4"/>
        </w:numPr>
      </w:pPr>
      <w:r>
        <w:t xml:space="preserve">Wie werden Objekte aufgenommen und bewegt? </w:t>
      </w:r>
      <w:r w:rsidR="00736565">
        <w:br/>
        <w:t>Objekte aufnehmen mit „E“</w:t>
      </w:r>
    </w:p>
    <w:p w14:paraId="5BD52B59" w14:textId="26D02C51" w:rsidR="002E24E7" w:rsidRDefault="00DD06BE" w:rsidP="001C0FD2">
      <w:pPr>
        <w:pStyle w:val="Listenabsatz"/>
        <w:numPr>
          <w:ilvl w:val="0"/>
          <w:numId w:val="4"/>
        </w:numPr>
      </w:pPr>
      <w:r>
        <w:t xml:space="preserve">Welche Buttons/Interaktionen haben welche Funktion für das Spiel? </w:t>
      </w:r>
      <w:r w:rsidR="00736565">
        <w:br/>
        <w:t xml:space="preserve">Steuerung (WASD), </w:t>
      </w:r>
      <w:proofErr w:type="spellStart"/>
      <w:r w:rsidR="00283002">
        <w:t>Reload</w:t>
      </w:r>
      <w:proofErr w:type="spellEnd"/>
      <w:r w:rsidR="00736565">
        <w:t xml:space="preserve"> (R), springen(„</w:t>
      </w:r>
      <w:proofErr w:type="spellStart"/>
      <w:r w:rsidR="00283002">
        <w:t>Spacebar</w:t>
      </w:r>
      <w:proofErr w:type="spellEnd"/>
      <w:r w:rsidR="00736565">
        <w:t xml:space="preserve">“), </w:t>
      </w:r>
      <w:proofErr w:type="spellStart"/>
      <w:r w:rsidR="00736565">
        <w:t>Interact</w:t>
      </w:r>
      <w:proofErr w:type="spellEnd"/>
      <w:r w:rsidR="00736565">
        <w:t xml:space="preserve"> (E), </w:t>
      </w:r>
      <w:proofErr w:type="spellStart"/>
      <w:r w:rsidR="00736565">
        <w:t>Melee</w:t>
      </w:r>
      <w:proofErr w:type="spellEnd"/>
      <w:r w:rsidR="00736565">
        <w:t xml:space="preserve">(F) </w:t>
      </w:r>
    </w:p>
    <w:p w14:paraId="1BECD8FD" w14:textId="55265ACF" w:rsidR="002E24E7" w:rsidRDefault="00DD06BE" w:rsidP="001C0FD2">
      <w:pPr>
        <w:pStyle w:val="Listenabsatz"/>
        <w:numPr>
          <w:ilvl w:val="0"/>
          <w:numId w:val="4"/>
        </w:numPr>
      </w:pPr>
      <w:r>
        <w:t xml:space="preserve">Wie ist die </w:t>
      </w:r>
      <w:r w:rsidR="002E24E7">
        <w:t>Kommunikation</w:t>
      </w:r>
      <w:r>
        <w:t xml:space="preserve"> zwischen Spielfiguren (NPCs oder/und Spieler) umgesetzt?</w:t>
      </w:r>
      <w:r w:rsidR="00736565">
        <w:br/>
        <w:t xml:space="preserve">Kein </w:t>
      </w:r>
      <w:proofErr w:type="spellStart"/>
      <w:r w:rsidR="00736565">
        <w:t>ingame</w:t>
      </w:r>
      <w:proofErr w:type="spellEnd"/>
      <w:r w:rsidR="00736565">
        <w:t xml:space="preserve"> </w:t>
      </w:r>
      <w:proofErr w:type="spellStart"/>
      <w:r w:rsidR="00736565">
        <w:t>voice</w:t>
      </w:r>
      <w:proofErr w:type="spellEnd"/>
      <w:r w:rsidR="00736565">
        <w:t xml:space="preserve"> </w:t>
      </w:r>
      <w:proofErr w:type="spellStart"/>
      <w:r w:rsidR="00736565">
        <w:t>chat</w:t>
      </w:r>
      <w:proofErr w:type="spellEnd"/>
      <w:r w:rsidR="00736565">
        <w:t xml:space="preserve">. </w:t>
      </w:r>
      <w:proofErr w:type="spellStart"/>
      <w:r w:rsidR="00736565">
        <w:t>Vllt</w:t>
      </w:r>
      <w:proofErr w:type="spellEnd"/>
      <w:r w:rsidR="00736565">
        <w:t>. Textchat</w:t>
      </w:r>
    </w:p>
    <w:p w14:paraId="684D2BB6" w14:textId="51A7F2C4" w:rsidR="002E24E7" w:rsidRDefault="00CF2077" w:rsidP="001C0FD2">
      <w:pPr>
        <w:pStyle w:val="Listenabsatz"/>
        <w:numPr>
          <w:ilvl w:val="0"/>
          <w:numId w:val="4"/>
        </w:numPr>
      </w:pPr>
      <w:r>
        <w:t>Wie und mit welchen Mitteln wird gekämpft (falls gekämpft wird)</w:t>
      </w:r>
      <w:r w:rsidR="00074A05">
        <w:t>?</w:t>
      </w:r>
      <w:bookmarkStart w:id="0" w:name="_GoBack"/>
      <w:bookmarkEnd w:id="0"/>
      <w:r w:rsidR="008B07CC">
        <w:br/>
        <w:t>SCHUSS WAFFEN MIT MÖGLICHST WEITEM SPEKTRUM</w:t>
      </w:r>
    </w:p>
    <w:p w14:paraId="7392E218" w14:textId="44C25898" w:rsidR="00074A05" w:rsidRDefault="00074A05" w:rsidP="001C0FD2">
      <w:pPr>
        <w:pStyle w:val="Listenabsatz"/>
        <w:numPr>
          <w:ilvl w:val="0"/>
          <w:numId w:val="4"/>
        </w:numPr>
      </w:pPr>
      <w:r>
        <w:t>Welche KI soll für NPCs genutzt werden?</w:t>
      </w:r>
      <w:r w:rsidR="00736565">
        <w:br/>
        <w:t>Es gibt keine NPCs</w:t>
      </w:r>
    </w:p>
    <w:p w14:paraId="64F8B205" w14:textId="77777777" w:rsidR="000E63C0" w:rsidRDefault="000E63C0" w:rsidP="000E63C0">
      <w:pPr>
        <w:pStyle w:val="berschrift2"/>
      </w:pPr>
      <w:r>
        <w:t>Spielfeld/Spielumgebung</w:t>
      </w:r>
    </w:p>
    <w:p w14:paraId="33D25B09" w14:textId="79EA5210" w:rsidR="009F4639" w:rsidRDefault="008D3111" w:rsidP="001C0FD2">
      <w:pPr>
        <w:pStyle w:val="Listenabsatz"/>
        <w:numPr>
          <w:ilvl w:val="0"/>
          <w:numId w:val="6"/>
        </w:numPr>
      </w:pPr>
      <w:r>
        <w:t xml:space="preserve">Karten der Spielwelt. </w:t>
      </w:r>
    </w:p>
    <w:p w14:paraId="2D5B1F02" w14:textId="26278718" w:rsidR="008B07CC" w:rsidRDefault="008B07CC" w:rsidP="008B07CC">
      <w:pPr>
        <w:pStyle w:val="Listenabsatz"/>
      </w:pPr>
      <w:r>
        <w:t>VORGEBAUTE MAPS</w:t>
      </w:r>
    </w:p>
    <w:p w14:paraId="27FB2D5B" w14:textId="3E63135B" w:rsidR="009F4639" w:rsidRDefault="0052666E" w:rsidP="001C0FD2">
      <w:pPr>
        <w:pStyle w:val="Listenabsatz"/>
        <w:numPr>
          <w:ilvl w:val="0"/>
          <w:numId w:val="6"/>
        </w:numPr>
      </w:pPr>
      <w:r w:rsidRPr="0052666E">
        <w:t>Handelt es sich um e</w:t>
      </w:r>
      <w:r>
        <w:t>ine offene</w:t>
      </w:r>
      <w:r w:rsidR="009F4639">
        <w:t xml:space="preserve"> evtl. prozedural generierte</w:t>
      </w:r>
      <w:r>
        <w:t xml:space="preserve"> Welt? </w:t>
      </w:r>
      <w:r w:rsidR="008B07CC">
        <w:br/>
        <w:t>KEINE OFFENE ODER PROZEDURAL GENERIERTE WELT</w:t>
      </w:r>
    </w:p>
    <w:p w14:paraId="6A07C1AA" w14:textId="77777777" w:rsidR="009F4639" w:rsidRDefault="0052666E" w:rsidP="001C0FD2">
      <w:pPr>
        <w:pStyle w:val="Listenabsatz"/>
        <w:numPr>
          <w:ilvl w:val="0"/>
          <w:numId w:val="6"/>
        </w:numPr>
      </w:pPr>
      <w:r>
        <w:t xml:space="preserve">Gibt es vordefinieret Bewegungspfade? </w:t>
      </w:r>
    </w:p>
    <w:p w14:paraId="469D8D25" w14:textId="468B032B" w:rsidR="009F4639" w:rsidRDefault="0052666E" w:rsidP="001C0FD2">
      <w:pPr>
        <w:pStyle w:val="Listenabsatz"/>
        <w:numPr>
          <w:ilvl w:val="0"/>
          <w:numId w:val="6"/>
        </w:numPr>
      </w:pPr>
      <w:r>
        <w:t xml:space="preserve">Wie ist das Spielfeld gestaltet? </w:t>
      </w:r>
      <w:r w:rsidR="008B07CC">
        <w:br/>
        <w:t>KOMPAKT UND VERWINKELT FÜR SPANNENDE 1v1 ARENA KÄMPFE</w:t>
      </w:r>
    </w:p>
    <w:p w14:paraId="253C9DFC" w14:textId="6FA81B7E" w:rsidR="009F4639" w:rsidRDefault="0052666E" w:rsidP="001C0FD2">
      <w:pPr>
        <w:pStyle w:val="Listenabsatz"/>
        <w:numPr>
          <w:ilvl w:val="0"/>
          <w:numId w:val="6"/>
        </w:numPr>
      </w:pPr>
      <w:r>
        <w:t xml:space="preserve">Welche gestalterischen </w:t>
      </w:r>
      <w:r w:rsidR="009F4639">
        <w:t>Schlüssele</w:t>
      </w:r>
      <w:r>
        <w:t>lemente gibt es?</w:t>
      </w:r>
      <w:r w:rsidR="00DB65F3">
        <w:br/>
        <w:t>ES WIRD POWERUPS GEBEN</w:t>
      </w:r>
      <w:r>
        <w:t xml:space="preserve"> </w:t>
      </w:r>
    </w:p>
    <w:p w14:paraId="21858259" w14:textId="6CF4FA8C" w:rsidR="009F4639" w:rsidRDefault="0052666E" w:rsidP="001C0FD2">
      <w:pPr>
        <w:pStyle w:val="Listenabsatz"/>
        <w:numPr>
          <w:ilvl w:val="0"/>
          <w:numId w:val="6"/>
        </w:numPr>
      </w:pPr>
      <w:r>
        <w:t xml:space="preserve">Welche interaktiven </w:t>
      </w:r>
      <w:r w:rsidR="009F4639">
        <w:t>Objekte (keine NPCs)</w:t>
      </w:r>
      <w:r>
        <w:t xml:space="preserve"> gibt es? </w:t>
      </w:r>
      <w:r w:rsidR="00DB65F3">
        <w:br/>
        <w:t>POWERUPS WAFFEN</w:t>
      </w:r>
    </w:p>
    <w:p w14:paraId="19E653D8" w14:textId="0B536E06" w:rsidR="009F4639" w:rsidRDefault="00DC7451" w:rsidP="001C0FD2">
      <w:pPr>
        <w:pStyle w:val="Listenabsatz"/>
        <w:numPr>
          <w:ilvl w:val="0"/>
          <w:numId w:val="6"/>
        </w:numPr>
      </w:pPr>
      <w:r>
        <w:t xml:space="preserve">Look and </w:t>
      </w:r>
      <w:proofErr w:type="spellStart"/>
      <w:r>
        <w:t>Feel</w:t>
      </w:r>
      <w:proofErr w:type="spellEnd"/>
      <w:r>
        <w:t xml:space="preserve"> </w:t>
      </w:r>
      <w:r w:rsidR="009F4639">
        <w:t xml:space="preserve">der Szenerie </w:t>
      </w:r>
      <w:r>
        <w:t xml:space="preserve">(realistisch, kindlich, verspuhlt, apokalyptisch, futuristisch, urzeitlich, altertümlich, urban, </w:t>
      </w:r>
      <w:proofErr w:type="gramStart"/>
      <w:r>
        <w:t>… )</w:t>
      </w:r>
      <w:proofErr w:type="gramEnd"/>
      <w:r w:rsidR="008B07CC">
        <w:br/>
        <w:t>SCI FI</w:t>
      </w:r>
      <w:r w:rsidR="00DB65F3">
        <w:t>,</w:t>
      </w:r>
      <w:r w:rsidR="008B07CC">
        <w:t xml:space="preserve"> FUTURISTISCH</w:t>
      </w:r>
    </w:p>
    <w:p w14:paraId="342B5232" w14:textId="7A2453D0" w:rsidR="009F4639" w:rsidRDefault="009F4639" w:rsidP="001C0FD2">
      <w:pPr>
        <w:pStyle w:val="Listenabsatz"/>
        <w:numPr>
          <w:ilvl w:val="0"/>
          <w:numId w:val="6"/>
        </w:numPr>
      </w:pPr>
      <w:r>
        <w:t>Gibt es Wetterveränderung/Zeitveränderung (Tag und Nacht)?</w:t>
      </w:r>
      <w:r w:rsidR="008B07CC">
        <w:br/>
        <w:t>FESTE WETTER UND ZEIT EFFEKTE PRO MAP</w:t>
      </w:r>
    </w:p>
    <w:p w14:paraId="7CFD2200" w14:textId="77777777" w:rsidR="009F4639" w:rsidRDefault="009F4639" w:rsidP="009F4639">
      <w:pPr>
        <w:pStyle w:val="berschrift3"/>
      </w:pPr>
      <w:r>
        <w:lastRenderedPageBreak/>
        <w:t>Gebietsaufteilung</w:t>
      </w:r>
    </w:p>
    <w:p w14:paraId="160E520A" w14:textId="7271F13A" w:rsidR="009F4639" w:rsidRDefault="00DC7451" w:rsidP="001C0FD2">
      <w:pPr>
        <w:pStyle w:val="Listenabsatz"/>
        <w:numPr>
          <w:ilvl w:val="0"/>
          <w:numId w:val="6"/>
        </w:numPr>
      </w:pPr>
      <w:r>
        <w:t xml:space="preserve">Welche Bereiche gibt es in der Spielwelt? </w:t>
      </w:r>
      <w:r w:rsidR="008B07CC">
        <w:br/>
        <w:t>SCI FI RAUM SCHIFF INNENRÄUME, …</w:t>
      </w:r>
    </w:p>
    <w:p w14:paraId="3E6DFCCF" w14:textId="48231408" w:rsidR="009F4639" w:rsidRDefault="00DC7451" w:rsidP="001C0FD2">
      <w:pPr>
        <w:pStyle w:val="Listenabsatz"/>
        <w:numPr>
          <w:ilvl w:val="0"/>
          <w:numId w:val="6"/>
        </w:numPr>
      </w:pPr>
      <w:r>
        <w:t xml:space="preserve">Gibt es </w:t>
      </w:r>
      <w:r w:rsidR="009F4639">
        <w:t>Unterschiede</w:t>
      </w:r>
      <w:r>
        <w:t xml:space="preserve"> darin wie sich Spieler und NPCs dort bewegen/verhalten? </w:t>
      </w:r>
      <w:r w:rsidR="008B07CC">
        <w:br/>
        <w:t>JEDE MAP BEKOMMT KLEINE EIGENHEITEN WIE z</w:t>
      </w:r>
      <w:r w:rsidR="00A232E9">
        <w:t>.</w:t>
      </w:r>
      <w:r w:rsidR="008B07CC">
        <w:t>B</w:t>
      </w:r>
      <w:r w:rsidR="00A232E9">
        <w:t>.</w:t>
      </w:r>
      <w:r w:rsidR="008B07CC">
        <w:t xml:space="preserve"> ZERO G, ODER LAVA PITS WO DER SPIELER REIN FALLEN KANN</w:t>
      </w:r>
    </w:p>
    <w:p w14:paraId="1C886D5D" w14:textId="5AC7E787" w:rsidR="009F4639" w:rsidRDefault="00DC7451" w:rsidP="001C0FD2">
      <w:pPr>
        <w:pStyle w:val="Listenabsatz"/>
        <w:numPr>
          <w:ilvl w:val="0"/>
          <w:numId w:val="6"/>
        </w:numPr>
      </w:pPr>
      <w:r>
        <w:t xml:space="preserve">Gibt es dort Änderung der physikalischen Eigenschaften von Gameobjekten? </w:t>
      </w:r>
      <w:r w:rsidR="00766504">
        <w:br/>
        <w:t>vielleicht</w:t>
      </w:r>
    </w:p>
    <w:p w14:paraId="38D84C4C" w14:textId="2DAEE2D4" w:rsidR="009F4639" w:rsidRDefault="00DC7451" w:rsidP="001C0FD2">
      <w:pPr>
        <w:pStyle w:val="Listenabsatz"/>
        <w:numPr>
          <w:ilvl w:val="0"/>
          <w:numId w:val="6"/>
        </w:numPr>
      </w:pPr>
      <w:r>
        <w:t xml:space="preserve">Wie hängen die verschiedenen Gebiete zusammen? </w:t>
      </w:r>
      <w:r w:rsidR="008B07CC">
        <w:br/>
        <w:t>GAR NICHT EIN GEBIET EINE MAP, DIESE WIRD MIT JEDER RUNDE GEWECHSELT ODER NEU AUSGEWÄHLT</w:t>
      </w:r>
    </w:p>
    <w:p w14:paraId="5CF3CC56" w14:textId="773BC38B" w:rsidR="00C85B16" w:rsidRPr="0052666E" w:rsidRDefault="0053080A" w:rsidP="001C0FD2">
      <w:pPr>
        <w:pStyle w:val="Listenabsatz"/>
        <w:numPr>
          <w:ilvl w:val="0"/>
          <w:numId w:val="6"/>
        </w:numPr>
      </w:pPr>
      <w:r>
        <w:t xml:space="preserve">Welche Schlüsselorte gibt es, die der Spieler unbedingt aufsuchen muss? </w:t>
      </w:r>
      <w:r w:rsidR="008B07CC">
        <w:br/>
        <w:t>GIBT KEINE?!</w:t>
      </w:r>
    </w:p>
    <w:p w14:paraId="0FF2D916" w14:textId="77777777" w:rsidR="000E63C0" w:rsidRDefault="000E63C0" w:rsidP="000E63C0">
      <w:pPr>
        <w:pStyle w:val="berschrift2"/>
      </w:pPr>
      <w:r>
        <w:t>Beschreibung der Levels</w:t>
      </w:r>
    </w:p>
    <w:p w14:paraId="727ECC4C" w14:textId="77777777" w:rsidR="009F4639" w:rsidRDefault="009F4639" w:rsidP="009F4639">
      <w:r>
        <w:t>Diese Punkte sollten geklärt werden:</w:t>
      </w:r>
    </w:p>
    <w:p w14:paraId="47D2E116" w14:textId="2766444B" w:rsidR="0026606B" w:rsidRDefault="00DC7451" w:rsidP="001C0FD2">
      <w:pPr>
        <w:pStyle w:val="Listenabsatz"/>
        <w:numPr>
          <w:ilvl w:val="0"/>
          <w:numId w:val="7"/>
        </w:numPr>
      </w:pPr>
      <w:r>
        <w:t xml:space="preserve">Kurzbeschreibung des Levels! </w:t>
      </w:r>
      <w:r w:rsidR="00766504">
        <w:br/>
        <w:t xml:space="preserve">1v1 Arena mit </w:t>
      </w:r>
      <w:r w:rsidR="00A232E9">
        <w:t>D</w:t>
      </w:r>
      <w:r w:rsidR="00766504">
        <w:t xml:space="preserve">eckung </w:t>
      </w:r>
    </w:p>
    <w:p w14:paraId="0011DBB8" w14:textId="4940F969" w:rsidR="0026606B" w:rsidRDefault="00DC7451" w:rsidP="001C0FD2">
      <w:pPr>
        <w:pStyle w:val="Listenabsatz"/>
        <w:numPr>
          <w:ilvl w:val="0"/>
          <w:numId w:val="7"/>
        </w:numPr>
      </w:pPr>
      <w:r>
        <w:t xml:space="preserve">Welchen Zweck erfüllt das Level für das Gesamtziel des Spiels? </w:t>
      </w:r>
      <w:r w:rsidR="00766504">
        <w:br/>
        <w:t>Spaß</w:t>
      </w:r>
    </w:p>
    <w:p w14:paraId="4826C356" w14:textId="15B78469" w:rsidR="0026606B" w:rsidRDefault="0052666E" w:rsidP="001C0FD2">
      <w:pPr>
        <w:pStyle w:val="Listenabsatz"/>
        <w:numPr>
          <w:ilvl w:val="0"/>
          <w:numId w:val="7"/>
        </w:numPr>
      </w:pPr>
      <w:r w:rsidRPr="0052666E">
        <w:t>W</w:t>
      </w:r>
      <w:r>
        <w:t xml:space="preserve">ie erreicht man das Ziel des Levels? </w:t>
      </w:r>
      <w:r w:rsidR="00766504">
        <w:br/>
        <w:t>in dem man seinen Gegner besiegt</w:t>
      </w:r>
    </w:p>
    <w:p w14:paraId="12209B81" w14:textId="425B20CD" w:rsidR="0026606B" w:rsidRDefault="0052666E" w:rsidP="001C0FD2">
      <w:pPr>
        <w:pStyle w:val="Listenabsatz"/>
        <w:numPr>
          <w:ilvl w:val="0"/>
          <w:numId w:val="7"/>
        </w:numPr>
      </w:pPr>
      <w:r>
        <w:t>Welche Besonderheiten hat das Level?</w:t>
      </w:r>
      <w:r w:rsidR="00766504">
        <w:br/>
        <w:t xml:space="preserve">Viele </w:t>
      </w:r>
      <w:proofErr w:type="spellStart"/>
      <w:r w:rsidR="00766504">
        <w:t>memes</w:t>
      </w:r>
      <w:proofErr w:type="spellEnd"/>
      <w:r w:rsidR="00766504">
        <w:t xml:space="preserve"> und </w:t>
      </w:r>
      <w:proofErr w:type="spellStart"/>
      <w:r w:rsidR="00766504">
        <w:t>insider</w:t>
      </w:r>
      <w:proofErr w:type="spellEnd"/>
      <w:r w:rsidR="00766504">
        <w:t xml:space="preserve"> </w:t>
      </w:r>
      <w:proofErr w:type="spellStart"/>
      <w:r w:rsidR="00766504">
        <w:t>jockes</w:t>
      </w:r>
      <w:proofErr w:type="spellEnd"/>
    </w:p>
    <w:p w14:paraId="07FA5C23" w14:textId="4D538DED" w:rsidR="0026606B" w:rsidRDefault="00DC7451" w:rsidP="001C0FD2">
      <w:pPr>
        <w:pStyle w:val="Listenabsatz"/>
        <w:numPr>
          <w:ilvl w:val="0"/>
          <w:numId w:val="7"/>
        </w:numPr>
      </w:pPr>
      <w:r>
        <w:t xml:space="preserve">Karte des Levels. </w:t>
      </w:r>
      <w:r w:rsidR="00A232E9">
        <w:br/>
        <w:t xml:space="preserve">Die Karten sind für sich abgeschlossene Arenas. Die Timeout Arena ist eine offene </w:t>
      </w:r>
      <w:r w:rsidR="007C3F34">
        <w:t>r</w:t>
      </w:r>
      <w:r w:rsidR="00A232E9">
        <w:t xml:space="preserve">unde Arena mit dem </w:t>
      </w:r>
      <w:r w:rsidR="007C3F34">
        <w:t>Z</w:t>
      </w:r>
      <w:r w:rsidR="00A232E9">
        <w:t xml:space="preserve">iel die Kontrahenten in die </w:t>
      </w:r>
      <w:r w:rsidR="007C3F34">
        <w:t>Mitte</w:t>
      </w:r>
      <w:r w:rsidR="00A232E9">
        <w:t xml:space="preserve"> der Arena zu treiben</w:t>
      </w:r>
      <w:r w:rsidR="007C3F34">
        <w:t>.</w:t>
      </w:r>
      <w:r w:rsidR="00A232E9">
        <w:t xml:space="preserve"> </w:t>
      </w:r>
    </w:p>
    <w:p w14:paraId="2AAD6E01" w14:textId="300D8FEF" w:rsidR="0026606B" w:rsidRDefault="00DC7451" w:rsidP="001C0FD2">
      <w:pPr>
        <w:pStyle w:val="Listenabsatz"/>
        <w:numPr>
          <w:ilvl w:val="0"/>
          <w:numId w:val="7"/>
        </w:numPr>
      </w:pPr>
      <w:r>
        <w:t xml:space="preserve">Die Ideallinie des Spielers durch das Level. </w:t>
      </w:r>
      <w:r w:rsidR="00BF1550">
        <w:br/>
      </w:r>
      <w:r w:rsidR="00A232E9">
        <w:t>R</w:t>
      </w:r>
      <w:r w:rsidR="00BF1550">
        <w:t>andom</w:t>
      </w:r>
    </w:p>
    <w:p w14:paraId="5A61D42F" w14:textId="1221C5F8" w:rsidR="0026606B" w:rsidRDefault="00DC7451" w:rsidP="001C0FD2">
      <w:pPr>
        <w:pStyle w:val="Listenabsatz"/>
        <w:numPr>
          <w:ilvl w:val="0"/>
          <w:numId w:val="7"/>
        </w:numPr>
      </w:pPr>
      <w:r>
        <w:t xml:space="preserve">Was passiert, wenn der Spieler diese Ideallinie verlässt. </w:t>
      </w:r>
      <w:r w:rsidR="008B07CC">
        <w:br/>
        <w:t>IST NICHT MÖGLICH DA MAPS GESCHLOSSEN ENTWICKELT WERDEN</w:t>
      </w:r>
    </w:p>
    <w:p w14:paraId="7615F546" w14:textId="4B23CAF7" w:rsidR="0026606B" w:rsidRDefault="00DC7451" w:rsidP="001C0FD2">
      <w:pPr>
        <w:pStyle w:val="Listenabsatz"/>
        <w:numPr>
          <w:ilvl w:val="0"/>
          <w:numId w:val="7"/>
        </w:numPr>
      </w:pPr>
      <w:r>
        <w:t xml:space="preserve">Bekommt der Spieler </w:t>
      </w:r>
      <w:r w:rsidR="0026606B">
        <w:t>Hinweise,</w:t>
      </w:r>
      <w:r>
        <w:t xml:space="preserve"> wenn er sich verliert/verläuft</w:t>
      </w:r>
      <w:r w:rsidR="0026606B">
        <w:t>?</w:t>
      </w:r>
      <w:r>
        <w:t xml:space="preserve"> </w:t>
      </w:r>
      <w:r w:rsidR="008B07CC">
        <w:br/>
        <w:t>ER KANN SICH NICHT VERLAUFEN!</w:t>
      </w:r>
    </w:p>
    <w:p w14:paraId="436F7557" w14:textId="5C7747AD" w:rsidR="00C85B16" w:rsidRPr="0052666E" w:rsidRDefault="00F106AF" w:rsidP="001C0FD2">
      <w:pPr>
        <w:pStyle w:val="Listenabsatz"/>
        <w:numPr>
          <w:ilvl w:val="0"/>
          <w:numId w:val="7"/>
        </w:numPr>
      </w:pPr>
      <w:r>
        <w:t>Gibt es ein Training</w:t>
      </w:r>
      <w:r w:rsidR="009309A1">
        <w:t>s</w:t>
      </w:r>
      <w:r>
        <w:t xml:space="preserve">level und wenn ja, was wird wie trainiert? </w:t>
      </w:r>
      <w:r w:rsidR="00BF1550">
        <w:br/>
        <w:t>Nein</w:t>
      </w:r>
    </w:p>
    <w:p w14:paraId="25F56EA3" w14:textId="77777777" w:rsidR="000E63C0" w:rsidRDefault="000E63C0" w:rsidP="000E63C0">
      <w:pPr>
        <w:pStyle w:val="berschrift2"/>
        <w:rPr>
          <w:lang w:val="en"/>
        </w:rPr>
      </w:pPr>
      <w:r>
        <w:rPr>
          <w:lang w:val="en"/>
        </w:rPr>
        <w:t>Sound und Musik</w:t>
      </w:r>
    </w:p>
    <w:p w14:paraId="53A2297F" w14:textId="77777777" w:rsidR="0026606B" w:rsidRDefault="0026606B" w:rsidP="0026606B">
      <w:r>
        <w:t>Diese Punkte sollten geklärt werden:</w:t>
      </w:r>
    </w:p>
    <w:p w14:paraId="0F1ED584" w14:textId="7CD5C479" w:rsidR="0026606B" w:rsidRDefault="0052666E" w:rsidP="001C0FD2">
      <w:pPr>
        <w:pStyle w:val="Listenabsatz"/>
        <w:numPr>
          <w:ilvl w:val="0"/>
          <w:numId w:val="8"/>
        </w:numPr>
      </w:pPr>
      <w:r w:rsidRPr="0052666E">
        <w:t>Welche Spielkomponenten haben Soun</w:t>
      </w:r>
      <w:r>
        <w:t xml:space="preserve">ds und für </w:t>
      </w:r>
      <w:r w:rsidR="009309A1">
        <w:t>welchen Zweck</w:t>
      </w:r>
      <w:r>
        <w:t xml:space="preserve">. </w:t>
      </w:r>
      <w:r w:rsidR="008B07CC">
        <w:br/>
        <w:t>STIMMUNG</w:t>
      </w:r>
      <w:r w:rsidR="00BF1550">
        <w:t xml:space="preserve"> und </w:t>
      </w:r>
      <w:r w:rsidR="00A232E9">
        <w:t>U</w:t>
      </w:r>
      <w:r w:rsidR="00BF1550">
        <w:t>nterhaltung</w:t>
      </w:r>
    </w:p>
    <w:p w14:paraId="2CF1DD68" w14:textId="301B0545" w:rsidR="0026606B" w:rsidRDefault="009309A1" w:rsidP="001C0FD2">
      <w:pPr>
        <w:pStyle w:val="Listenabsatz"/>
        <w:numPr>
          <w:ilvl w:val="0"/>
          <w:numId w:val="8"/>
        </w:numPr>
      </w:pPr>
      <w:r>
        <w:t>Welche Sprache</w:t>
      </w:r>
      <w:r w:rsidR="00D54CAE">
        <w:t>n</w:t>
      </w:r>
      <w:r>
        <w:t xml:space="preserve">/Dialekt wird gesprochen? </w:t>
      </w:r>
      <w:r w:rsidR="008B07CC">
        <w:br/>
        <w:t>WENN GESPROCHEN WIRD DEUTSCH</w:t>
      </w:r>
      <w:r w:rsidR="00C74FF6">
        <w:t xml:space="preserve">, </w:t>
      </w:r>
      <w:r w:rsidR="008B07CC">
        <w:t>ENGLISCH</w:t>
      </w:r>
      <w:r w:rsidR="007C3F34">
        <w:t xml:space="preserve"> oder </w:t>
      </w:r>
      <w:r w:rsidR="00C74FF6">
        <w:t>Dialekt (</w:t>
      </w:r>
      <w:r w:rsidR="007C3F34">
        <w:t>„</w:t>
      </w:r>
      <w:proofErr w:type="spellStart"/>
      <w:r w:rsidR="007C3F34" w:rsidRPr="007C3F34">
        <w:t>Amuna</w:t>
      </w:r>
      <w:proofErr w:type="spellEnd"/>
      <w:r w:rsidR="007C3F34" w:rsidRPr="007C3F34">
        <w:t xml:space="preserve"> </w:t>
      </w:r>
      <w:proofErr w:type="spellStart"/>
      <w:r w:rsidR="007C3F34" w:rsidRPr="007C3F34">
        <w:t>gadangah</w:t>
      </w:r>
      <w:proofErr w:type="spellEnd"/>
      <w:r w:rsidR="007C3F34">
        <w:t>“</w:t>
      </w:r>
      <w:r w:rsidR="00C74FF6">
        <w:t>)</w:t>
      </w:r>
    </w:p>
    <w:p w14:paraId="55C797F3" w14:textId="77777777" w:rsidR="00B079C3" w:rsidRDefault="0052666E" w:rsidP="001C0FD2">
      <w:pPr>
        <w:pStyle w:val="Listenabsatz"/>
        <w:numPr>
          <w:ilvl w:val="0"/>
          <w:numId w:val="8"/>
        </w:numPr>
      </w:pPr>
      <w:r>
        <w:t xml:space="preserve">Wie </w:t>
      </w:r>
      <w:r w:rsidR="00B079C3">
        <w:t>wird</w:t>
      </w:r>
      <w:r>
        <w:t xml:space="preserve"> der Sound </w:t>
      </w:r>
      <w:r w:rsidR="0026606B">
        <w:t xml:space="preserve">entwickelt und </w:t>
      </w:r>
      <w:r>
        <w:t xml:space="preserve">gestaltet. </w:t>
      </w:r>
    </w:p>
    <w:p w14:paraId="651D35D1" w14:textId="76E875C2" w:rsidR="00B079C3" w:rsidRDefault="0052666E" w:rsidP="001C0FD2">
      <w:pPr>
        <w:pStyle w:val="Listenabsatz"/>
        <w:numPr>
          <w:ilvl w:val="0"/>
          <w:numId w:val="8"/>
        </w:numPr>
      </w:pPr>
      <w:r>
        <w:t xml:space="preserve">Gibt es eine Hintergrundmusik und wenn ja welche? </w:t>
      </w:r>
      <w:r w:rsidR="008B07CC">
        <w:br/>
        <w:t>DOOM SOUNDTRACK</w:t>
      </w:r>
      <w:r w:rsidR="00CD5B30">
        <w:t xml:space="preserve"> </w:t>
      </w:r>
    </w:p>
    <w:p w14:paraId="2CA68C63" w14:textId="70359B81" w:rsidR="00B079C3" w:rsidRPr="00DB65F3" w:rsidRDefault="0052666E" w:rsidP="001C0FD2">
      <w:pPr>
        <w:pStyle w:val="Listenabsatz"/>
        <w:numPr>
          <w:ilvl w:val="0"/>
          <w:numId w:val="8"/>
        </w:numPr>
        <w:rPr>
          <w:lang w:val="en-US"/>
        </w:rPr>
      </w:pPr>
      <w:r>
        <w:t xml:space="preserve">Welche Atmosphäre soll die gewählte Musik schaffen? </w:t>
      </w:r>
      <w:r w:rsidR="008B07CC">
        <w:br/>
      </w:r>
      <w:r w:rsidR="008B07CC" w:rsidRPr="00DB65F3">
        <w:rPr>
          <w:lang w:val="en-US"/>
        </w:rPr>
        <w:t>FAST PACED 1v1 IM DOOM FEELUING</w:t>
      </w:r>
    </w:p>
    <w:p w14:paraId="0C64764E" w14:textId="4414A3B4" w:rsidR="00C85B16" w:rsidRPr="0052666E" w:rsidRDefault="00BA5AF6" w:rsidP="001C0FD2">
      <w:pPr>
        <w:pStyle w:val="Listenabsatz"/>
        <w:numPr>
          <w:ilvl w:val="0"/>
          <w:numId w:val="8"/>
        </w:numPr>
      </w:pPr>
      <w:r>
        <w:t xml:space="preserve">Wie wird die Musik/der Sound </w:t>
      </w:r>
      <w:r w:rsidR="00933C84">
        <w:t>komponiert und integriert?</w:t>
      </w:r>
      <w:r w:rsidR="007C3F34">
        <w:br/>
        <w:t xml:space="preserve">Bei besonderen </w:t>
      </w:r>
      <w:proofErr w:type="spellStart"/>
      <w:r w:rsidR="007C3F34">
        <w:t>kills</w:t>
      </w:r>
      <w:proofErr w:type="spellEnd"/>
      <w:r w:rsidR="007C3F34">
        <w:t xml:space="preserve"> werden besondere </w:t>
      </w:r>
      <w:proofErr w:type="spellStart"/>
      <w:r w:rsidR="007C3F34">
        <w:t>voicelines</w:t>
      </w:r>
      <w:proofErr w:type="spellEnd"/>
      <w:r w:rsidR="007C3F34">
        <w:t xml:space="preserve"> getriggert. Auch so werden bei unterschiedlichen Aktionen verschiedene </w:t>
      </w:r>
      <w:proofErr w:type="spellStart"/>
      <w:r w:rsidR="007C3F34">
        <w:t>voicelines</w:t>
      </w:r>
      <w:proofErr w:type="spellEnd"/>
      <w:r w:rsidR="007C3F34">
        <w:t xml:space="preserve"> oder Songs getriggert</w:t>
      </w:r>
      <w:r w:rsidR="0041537A">
        <w:t>.</w:t>
      </w:r>
    </w:p>
    <w:p w14:paraId="051B34A1" w14:textId="77777777" w:rsidR="000E63C0" w:rsidRDefault="000E63C0" w:rsidP="000E63C0">
      <w:pPr>
        <w:pStyle w:val="berschrift2"/>
        <w:rPr>
          <w:lang w:val="en"/>
        </w:rPr>
      </w:pPr>
      <w:r>
        <w:rPr>
          <w:lang w:val="en"/>
        </w:rPr>
        <w:lastRenderedPageBreak/>
        <w:t>UI / Controller</w:t>
      </w:r>
    </w:p>
    <w:p w14:paraId="7FBEB0FE" w14:textId="496A7C22" w:rsidR="00031C73" w:rsidRDefault="0052666E" w:rsidP="001C0FD2">
      <w:pPr>
        <w:pStyle w:val="Listenabsatz"/>
        <w:numPr>
          <w:ilvl w:val="0"/>
          <w:numId w:val="9"/>
        </w:numPr>
      </w:pPr>
      <w:r w:rsidRPr="0052666E">
        <w:t>Wie interagiert der Spieler m</w:t>
      </w:r>
      <w:r>
        <w:t>it dem Spiel</w:t>
      </w:r>
      <w:r w:rsidR="00031C73">
        <w:t>, d.h. wie bewegt er sich technisch durch das Spiel</w:t>
      </w:r>
      <w:r>
        <w:t xml:space="preserve"> und warum wurde dieser Controller gewählt?</w:t>
      </w:r>
      <w:r w:rsidR="008B07CC">
        <w:br/>
        <w:t>MAUS UND TASTATUR DA DIESE FÜR SHOOTER AM OPTIMALSTEN SIND</w:t>
      </w:r>
    </w:p>
    <w:p w14:paraId="5198FC6E" w14:textId="7C688C54" w:rsidR="00031C73" w:rsidRDefault="00031C73" w:rsidP="001C0FD2">
      <w:pPr>
        <w:pStyle w:val="Listenabsatz"/>
        <w:numPr>
          <w:ilvl w:val="0"/>
          <w:numId w:val="9"/>
        </w:numPr>
      </w:pPr>
      <w:r>
        <w:t xml:space="preserve">Wie sieht das GUI aus und welchen Zweck </w:t>
      </w:r>
      <w:proofErr w:type="gramStart"/>
      <w:r>
        <w:t>erfüllt es</w:t>
      </w:r>
      <w:proofErr w:type="gramEnd"/>
      <w:r>
        <w:t xml:space="preserve">. </w:t>
      </w:r>
    </w:p>
    <w:p w14:paraId="51DC7437" w14:textId="181A2A55" w:rsidR="00CD5B30" w:rsidRDefault="00CD5B30" w:rsidP="00CD5B30">
      <w:pPr>
        <w:pStyle w:val="Listenabsatz"/>
      </w:pPr>
      <w:r>
        <w:t>Buttons die untereinander aufgereiht</w:t>
      </w:r>
      <w:r w:rsidR="007C3F34">
        <w:t xml:space="preserve"> sind</w:t>
      </w:r>
      <w:r>
        <w:t>.</w:t>
      </w:r>
      <w:r w:rsidR="007C3F34">
        <w:t xml:space="preserve"> Es dient zur einfachen </w:t>
      </w:r>
      <w:proofErr w:type="spellStart"/>
      <w:r w:rsidR="007C3F34">
        <w:t>navigation</w:t>
      </w:r>
      <w:proofErr w:type="spellEnd"/>
      <w:r w:rsidR="007C3F34">
        <w:t xml:space="preserve"> zu den Optionen und dem Hauptmenü.</w:t>
      </w:r>
    </w:p>
    <w:p w14:paraId="7518E10C" w14:textId="77777777" w:rsidR="002E24E7" w:rsidRDefault="002E24E7" w:rsidP="001C0FD2">
      <w:pPr>
        <w:pStyle w:val="Listenabsatz"/>
        <w:numPr>
          <w:ilvl w:val="0"/>
          <w:numId w:val="9"/>
        </w:numPr>
      </w:pPr>
      <w:r>
        <w:t>Welche Screens gibt es und welchen Zweck haben sie, wie hängen sie miteinander zusammen?</w:t>
      </w:r>
    </w:p>
    <w:p w14:paraId="567E8870" w14:textId="5D65F0AC" w:rsidR="00031C73" w:rsidRDefault="00031C73" w:rsidP="001C0FD2">
      <w:pPr>
        <w:pStyle w:val="Listenabsatz"/>
        <w:numPr>
          <w:ilvl w:val="0"/>
          <w:numId w:val="9"/>
        </w:numPr>
      </w:pPr>
      <w:r>
        <w:t>Gibt es ein HUD, und wenn ja, welche Komponenten gibt es?</w:t>
      </w:r>
      <w:r w:rsidR="00CD5B30">
        <w:br/>
      </w:r>
      <w:proofErr w:type="spellStart"/>
      <w:r w:rsidR="00CD5B30">
        <w:t>Crosshair</w:t>
      </w:r>
      <w:proofErr w:type="spellEnd"/>
      <w:r w:rsidR="00CD5B30">
        <w:t xml:space="preserve">, Munitionsanzeige, </w:t>
      </w:r>
      <w:proofErr w:type="spellStart"/>
      <w:r w:rsidR="00CD5B30">
        <w:t>Timer</w:t>
      </w:r>
      <w:proofErr w:type="spellEnd"/>
      <w:r w:rsidR="00CD5B30">
        <w:t>, HP</w:t>
      </w:r>
    </w:p>
    <w:p w14:paraId="4F450CEC" w14:textId="5BAA8B5B" w:rsidR="00031C73" w:rsidRDefault="0052666E" w:rsidP="001C0FD2">
      <w:pPr>
        <w:pStyle w:val="Listenabsatz"/>
        <w:numPr>
          <w:ilvl w:val="0"/>
          <w:numId w:val="9"/>
        </w:numPr>
      </w:pPr>
      <w:r>
        <w:t xml:space="preserve">Welche Menüs und Untermenüs gibt es für welchen Zweck? </w:t>
      </w:r>
    </w:p>
    <w:p w14:paraId="38B11393" w14:textId="266D0574" w:rsidR="00CD5B30" w:rsidRDefault="00CD5B30" w:rsidP="00CD5B30">
      <w:pPr>
        <w:pStyle w:val="Listenabsatz"/>
      </w:pPr>
      <w:r>
        <w:t>Hauptmenü</w:t>
      </w:r>
      <w:r w:rsidR="00E4201F">
        <w:t xml:space="preserve">, </w:t>
      </w:r>
      <w:proofErr w:type="gramStart"/>
      <w:r w:rsidR="00E4201F">
        <w:t>Optionen(</w:t>
      </w:r>
      <w:proofErr w:type="gramEnd"/>
      <w:r w:rsidR="00E4201F">
        <w:t xml:space="preserve">Grafik, Audio, </w:t>
      </w:r>
      <w:proofErr w:type="spellStart"/>
      <w:r w:rsidR="00E4201F">
        <w:t>vllt</w:t>
      </w:r>
      <w:proofErr w:type="spellEnd"/>
      <w:r w:rsidR="00E4201F">
        <w:t xml:space="preserve">. </w:t>
      </w:r>
      <w:proofErr w:type="spellStart"/>
      <w:r w:rsidR="00E4201F">
        <w:t>Keybindings</w:t>
      </w:r>
      <w:proofErr w:type="spellEnd"/>
      <w:r w:rsidR="00E4201F">
        <w:t>)</w:t>
      </w:r>
      <w:r w:rsidR="007C3F34">
        <w:t xml:space="preserve">, Spieler </w:t>
      </w:r>
      <w:proofErr w:type="gramStart"/>
      <w:r w:rsidR="007C3F34">
        <w:t>suche(</w:t>
      </w:r>
      <w:proofErr w:type="gramEnd"/>
      <w:r w:rsidR="007C3F34">
        <w:t>Steam, Lan)</w:t>
      </w:r>
    </w:p>
    <w:p w14:paraId="270DAA94" w14:textId="5F5A6918" w:rsidR="00031C73" w:rsidRDefault="00F106AF" w:rsidP="001C0FD2">
      <w:pPr>
        <w:pStyle w:val="Listenabsatz"/>
        <w:numPr>
          <w:ilvl w:val="0"/>
          <w:numId w:val="9"/>
        </w:numPr>
      </w:pPr>
      <w:r>
        <w:t xml:space="preserve">Welche Kameraführung gibt es und warum? </w:t>
      </w:r>
      <w:r w:rsidR="00023AC8">
        <w:br/>
        <w:t xml:space="preserve">First </w:t>
      </w:r>
      <w:r w:rsidR="00BB7D4C">
        <w:t>Person</w:t>
      </w:r>
      <w:r w:rsidR="00023AC8">
        <w:t xml:space="preserve"> da es ein FPS ist.</w:t>
      </w:r>
    </w:p>
    <w:p w14:paraId="5255B85F" w14:textId="6357A4C5" w:rsidR="0052666E" w:rsidRDefault="00F106AF" w:rsidP="001C0FD2">
      <w:pPr>
        <w:pStyle w:val="Listenabsatz"/>
        <w:numPr>
          <w:ilvl w:val="0"/>
          <w:numId w:val="9"/>
        </w:numPr>
      </w:pPr>
      <w:r>
        <w:t xml:space="preserve">Gibt es Hilfestellungen und wenn ja wie? </w:t>
      </w:r>
      <w:r w:rsidR="00023AC8">
        <w:br/>
        <w:t>Nein</w:t>
      </w:r>
      <w:r w:rsidR="007C3F34">
        <w:t xml:space="preserve"> bzw. Spielbeschreibung im Hauptmenü</w:t>
      </w:r>
    </w:p>
    <w:p w14:paraId="3D8EEEBA" w14:textId="77777777" w:rsidR="00F106AF" w:rsidRDefault="00031C73" w:rsidP="00F106AF">
      <w:pPr>
        <w:pStyle w:val="berschrift2"/>
        <w:rPr>
          <w:lang w:val="en"/>
        </w:rPr>
      </w:pPr>
      <w:r>
        <w:rPr>
          <w:lang w:val="en"/>
        </w:rPr>
        <w:t xml:space="preserve">Rolle der </w:t>
      </w:r>
      <w:r w:rsidR="00F106AF">
        <w:rPr>
          <w:lang w:val="en"/>
        </w:rPr>
        <w:t>KI</w:t>
      </w:r>
    </w:p>
    <w:p w14:paraId="2F6923B9" w14:textId="12B3A579" w:rsidR="00031C73" w:rsidRDefault="00F106AF" w:rsidP="001C0FD2">
      <w:pPr>
        <w:pStyle w:val="Listenabsatz"/>
        <w:numPr>
          <w:ilvl w:val="0"/>
          <w:numId w:val="10"/>
        </w:numPr>
      </w:pPr>
      <w:r w:rsidRPr="00F106AF">
        <w:t>Welche Funktionen übernimmt die K</w:t>
      </w:r>
      <w:r>
        <w:t>I</w:t>
      </w:r>
      <w:r w:rsidR="00031C73">
        <w:t xml:space="preserve">? </w:t>
      </w:r>
      <w:r w:rsidR="006B3DA4">
        <w:br/>
      </w:r>
      <w:r w:rsidR="00F02013">
        <w:t>Es gibt keine KI</w:t>
      </w:r>
    </w:p>
    <w:p w14:paraId="6F8C34FD" w14:textId="5012C6AC" w:rsidR="00031C73" w:rsidRDefault="00F106AF" w:rsidP="001C0FD2">
      <w:pPr>
        <w:pStyle w:val="Listenabsatz"/>
        <w:numPr>
          <w:ilvl w:val="0"/>
          <w:numId w:val="10"/>
        </w:numPr>
      </w:pPr>
      <w:r>
        <w:t xml:space="preserve">Welche KI Module haben Feinde, allg. NPCs. </w:t>
      </w:r>
    </w:p>
    <w:p w14:paraId="7B5CA566" w14:textId="12E9F21B" w:rsidR="006B3DA4" w:rsidRDefault="008B07CC" w:rsidP="006B3DA4">
      <w:pPr>
        <w:pStyle w:val="Listenabsatz"/>
      </w:pPr>
      <w:r>
        <w:t>WENN KI DANN ALS GEGNER FÜR SPIELER!</w:t>
      </w:r>
    </w:p>
    <w:p w14:paraId="70D9C45E" w14:textId="1CFF1210" w:rsidR="00F106AF" w:rsidRDefault="00F106AF" w:rsidP="001C0FD2">
      <w:pPr>
        <w:pStyle w:val="Listenabsatz"/>
        <w:numPr>
          <w:ilvl w:val="0"/>
          <w:numId w:val="10"/>
        </w:numPr>
      </w:pPr>
      <w:r>
        <w:t>Wie wird der Spieler durch KI unterstützt z.B. Hilfestellung bei Pfadfindung oder Entscheidungsfindung.</w:t>
      </w:r>
      <w:r w:rsidR="00F02013">
        <w:br/>
        <w:t>Nein</w:t>
      </w:r>
    </w:p>
    <w:p w14:paraId="6D4F5118" w14:textId="77777777" w:rsidR="008F7C45" w:rsidRDefault="008F7C45" w:rsidP="008F7C45">
      <w:pPr>
        <w:pStyle w:val="berschrift2"/>
        <w:rPr>
          <w:lang w:val="en"/>
        </w:rPr>
      </w:pPr>
      <w:r>
        <w:rPr>
          <w:lang w:val="en"/>
        </w:rPr>
        <w:t>Rolle der Physik</w:t>
      </w:r>
    </w:p>
    <w:p w14:paraId="16E6E4CE" w14:textId="69FF0EA6" w:rsidR="008F7C45" w:rsidRDefault="008F7C45" w:rsidP="008F7C45">
      <w:pPr>
        <w:pStyle w:val="Listenabsatz"/>
        <w:numPr>
          <w:ilvl w:val="0"/>
          <w:numId w:val="10"/>
        </w:numPr>
      </w:pPr>
      <w:r w:rsidRPr="00F106AF">
        <w:t>Welche</w:t>
      </w:r>
      <w:r w:rsidR="00E76E00">
        <w:t xml:space="preserve">n Stellenwert </w:t>
      </w:r>
      <w:r w:rsidRPr="00F106AF">
        <w:t xml:space="preserve">übernimmt die </w:t>
      </w:r>
      <w:r w:rsidR="00CA3B40">
        <w:t>Physik</w:t>
      </w:r>
      <w:r>
        <w:t xml:space="preserve">? </w:t>
      </w:r>
      <w:r w:rsidR="00F02013">
        <w:br/>
      </w:r>
      <w:proofErr w:type="spellStart"/>
      <w:r w:rsidR="00F02013">
        <w:t>Vllt</w:t>
      </w:r>
      <w:proofErr w:type="spellEnd"/>
      <w:r w:rsidR="00F02013">
        <w:t xml:space="preserve">. Jump </w:t>
      </w:r>
      <w:proofErr w:type="spellStart"/>
      <w:r w:rsidR="00F02013">
        <w:t>pads</w:t>
      </w:r>
      <w:proofErr w:type="spellEnd"/>
    </w:p>
    <w:p w14:paraId="32E479A5" w14:textId="1F14E9E6" w:rsidR="008F7C45" w:rsidRDefault="008F7C45" w:rsidP="008F7C45">
      <w:pPr>
        <w:pStyle w:val="Listenabsatz"/>
        <w:numPr>
          <w:ilvl w:val="0"/>
          <w:numId w:val="10"/>
        </w:numPr>
      </w:pPr>
      <w:r>
        <w:t xml:space="preserve">Welche </w:t>
      </w:r>
      <w:r w:rsidR="00CA3B40">
        <w:t>speziellen physikalischen Effekte sollen integriert werden (Wettersimulation, Wasser, Explosionen, Skifahren auf Schnee)</w:t>
      </w:r>
      <w:r>
        <w:t xml:space="preserve"> </w:t>
      </w:r>
      <w:r w:rsidR="00F02013">
        <w:br/>
        <w:t>Explosionen, Lava, Wasser</w:t>
      </w:r>
    </w:p>
    <w:p w14:paraId="021B7B5F" w14:textId="336757AC" w:rsidR="008F7C45" w:rsidRDefault="00CA3B40" w:rsidP="00E76E00">
      <w:pPr>
        <w:pStyle w:val="Listenabsatz"/>
        <w:numPr>
          <w:ilvl w:val="0"/>
          <w:numId w:val="10"/>
        </w:numPr>
      </w:pPr>
      <w:r>
        <w:t>Soll die Physik realistisch sein oder abgewandelt (auf einem fernen Planenten)</w:t>
      </w:r>
      <w:r w:rsidR="008F7C45">
        <w:t>.</w:t>
      </w:r>
      <w:r w:rsidR="006B3DA4">
        <w:br/>
      </w:r>
      <w:r w:rsidR="00BB7D4C">
        <w:t>Geringere Schwerkraft.</w:t>
      </w:r>
    </w:p>
    <w:p w14:paraId="7358A97A" w14:textId="617C95B9" w:rsidR="00712ACF" w:rsidRDefault="00816E50" w:rsidP="005A20B6">
      <w:pPr>
        <w:pStyle w:val="Listenabsatz"/>
        <w:numPr>
          <w:ilvl w:val="0"/>
          <w:numId w:val="10"/>
        </w:numPr>
      </w:pPr>
      <w:r>
        <w:t xml:space="preserve">Welche Beleuchtungsmodelle gibt es? </w:t>
      </w:r>
      <w:r w:rsidR="00BB7D4C">
        <w:br/>
        <w:t>Stationäre Lampen</w:t>
      </w:r>
    </w:p>
    <w:p w14:paraId="2B6A8F7B" w14:textId="00E94CAE" w:rsidR="001B1EB8" w:rsidRPr="00F106AF" w:rsidRDefault="001B1EB8" w:rsidP="00E76E00">
      <w:pPr>
        <w:pStyle w:val="Listenabsatz"/>
        <w:numPr>
          <w:ilvl w:val="0"/>
          <w:numId w:val="10"/>
        </w:numPr>
      </w:pPr>
      <w:r>
        <w:t>Kollisionsverhalten?</w:t>
      </w:r>
      <w:r w:rsidR="00BB7D4C">
        <w:br/>
        <w:t>Spieler untereinander ja.</w:t>
      </w:r>
    </w:p>
    <w:p w14:paraId="320F2A4A" w14:textId="77777777" w:rsidR="00B079C3" w:rsidRDefault="00E805FC" w:rsidP="00B079C3">
      <w:pPr>
        <w:pStyle w:val="berschrift1"/>
      </w:pPr>
      <w:r>
        <w:t>Organisation der Entwicklung</w:t>
      </w:r>
    </w:p>
    <w:p w14:paraId="0AD6331A" w14:textId="77777777" w:rsidR="00E805FC" w:rsidRDefault="00E805FC" w:rsidP="00E805FC">
      <w:pPr>
        <w:pStyle w:val="berschrift2"/>
      </w:pPr>
      <w:r>
        <w:t>Team</w:t>
      </w:r>
    </w:p>
    <w:p w14:paraId="5673143B" w14:textId="288E047C" w:rsidR="00F234A3" w:rsidRDefault="00F234A3" w:rsidP="001C0FD2">
      <w:pPr>
        <w:pStyle w:val="Listenabsatz"/>
        <w:numPr>
          <w:ilvl w:val="0"/>
          <w:numId w:val="13"/>
        </w:numPr>
      </w:pPr>
      <w:r>
        <w:t>Wie ist das Entwicklerteam organisiert?</w:t>
      </w:r>
      <w:r w:rsidR="00BB7D4C">
        <w:br/>
        <w:t xml:space="preserve">Jeder macht alles (Nils </w:t>
      </w:r>
      <w:proofErr w:type="spellStart"/>
      <w:r w:rsidR="00BB7D4C">
        <w:t>Bodemer</w:t>
      </w:r>
      <w:proofErr w:type="spellEnd"/>
      <w:r w:rsidR="00BB7D4C">
        <w:t xml:space="preserve"> und Alexander Swoboda)</w:t>
      </w:r>
    </w:p>
    <w:p w14:paraId="17DC0695" w14:textId="794A26A5" w:rsidR="008E36FD" w:rsidRDefault="003757AC" w:rsidP="001C0FD2">
      <w:pPr>
        <w:pStyle w:val="Listenabsatz"/>
        <w:numPr>
          <w:ilvl w:val="0"/>
          <w:numId w:val="13"/>
        </w:numPr>
      </w:pPr>
      <w:r>
        <w:t>Welche Rollen haben die einzelnen Entwickler und warum</w:t>
      </w:r>
      <w:r w:rsidR="00ED326E">
        <w:t xml:space="preserve"> (Kompetenzen)</w:t>
      </w:r>
      <w:r>
        <w:t>?</w:t>
      </w:r>
      <w:r w:rsidR="00D7027B">
        <w:br/>
        <w:t>Wir teilen die Arbeit auf damit jeder über alles Bescheid weiß und alles mal macht.</w:t>
      </w:r>
    </w:p>
    <w:p w14:paraId="6EF5523A" w14:textId="46F8F228" w:rsidR="00C7545D" w:rsidRDefault="00C7545D" w:rsidP="001C0FD2">
      <w:pPr>
        <w:pStyle w:val="Listenabsatz"/>
        <w:numPr>
          <w:ilvl w:val="0"/>
          <w:numId w:val="13"/>
        </w:numPr>
      </w:pPr>
      <w:r>
        <w:t>Wie ist die Arbeitsauslastung der einzelnen Entwickler geplant?</w:t>
      </w:r>
      <w:r w:rsidR="00D7027B">
        <w:br/>
        <w:t>Je nachdem wann sich eine Gelegenheit ergibt wird modelliert und programmiert.</w:t>
      </w:r>
    </w:p>
    <w:p w14:paraId="54605B94" w14:textId="77777777" w:rsidR="00E805FC" w:rsidRDefault="00E805FC" w:rsidP="00E805FC">
      <w:pPr>
        <w:pStyle w:val="berschrift3"/>
      </w:pPr>
      <w:r>
        <w:lastRenderedPageBreak/>
        <w:t>Realisierungsfahrplan</w:t>
      </w:r>
    </w:p>
    <w:p w14:paraId="0FA614CF" w14:textId="77777777" w:rsidR="00E805FC" w:rsidRDefault="00E805FC" w:rsidP="00E805FC">
      <w:pPr>
        <w:pStyle w:val="Listenabsatz"/>
        <w:numPr>
          <w:ilvl w:val="0"/>
          <w:numId w:val="13"/>
        </w:numPr>
      </w:pPr>
      <w:r>
        <w:t>Welche technischen Hilfsmittel sollen für die Entwicklung genutzt werden?</w:t>
      </w:r>
    </w:p>
    <w:p w14:paraId="71790D15" w14:textId="7DB46C0F" w:rsidR="00E805FC" w:rsidRDefault="00E805FC" w:rsidP="00E805FC">
      <w:pPr>
        <w:pStyle w:val="Listenabsatz"/>
        <w:numPr>
          <w:ilvl w:val="1"/>
          <w:numId w:val="13"/>
        </w:numPr>
      </w:pPr>
      <w:r>
        <w:t>Entwicklungshardware und Software</w:t>
      </w:r>
      <w:r w:rsidR="00D7027B">
        <w:br/>
        <w:t>Unity, Blender, Visual Studio, Audacity, Photoshop, Paint.net</w:t>
      </w:r>
    </w:p>
    <w:p w14:paraId="4BF7CE32" w14:textId="77777777" w:rsidR="00E805FC" w:rsidRDefault="00E805FC" w:rsidP="00E805FC">
      <w:pPr>
        <w:pStyle w:val="Listenabsatz"/>
        <w:numPr>
          <w:ilvl w:val="0"/>
          <w:numId w:val="13"/>
        </w:numPr>
      </w:pPr>
      <w:r>
        <w:t>Welche technischen Hilfsmittel sollen genutzt werden, um sich zu organisieren</w:t>
      </w:r>
    </w:p>
    <w:p w14:paraId="7CAE3FD5" w14:textId="68F23381" w:rsidR="00E805FC" w:rsidRDefault="00E805FC" w:rsidP="00E805FC">
      <w:pPr>
        <w:pStyle w:val="Listenabsatz"/>
        <w:numPr>
          <w:ilvl w:val="1"/>
          <w:numId w:val="13"/>
        </w:numPr>
      </w:pPr>
      <w:r>
        <w:t>Zeitplan</w:t>
      </w:r>
      <w:r w:rsidR="00D7027B">
        <w:t>: So dass es zum Ende des Semesters fertig wird.</w:t>
      </w:r>
    </w:p>
    <w:p w14:paraId="43D3CF41" w14:textId="0BB67C77" w:rsidR="00E805FC" w:rsidRDefault="00D7027B" w:rsidP="00E805FC">
      <w:pPr>
        <w:pStyle w:val="Listenabsatz"/>
        <w:numPr>
          <w:ilvl w:val="1"/>
          <w:numId w:val="13"/>
        </w:numPr>
      </w:pPr>
      <w:r>
        <w:t xml:space="preserve">Ergebnis Zusammenführung: </w:t>
      </w:r>
      <w:proofErr w:type="spellStart"/>
      <w:r>
        <w:t>Git</w:t>
      </w:r>
      <w:proofErr w:type="spellEnd"/>
      <w:r>
        <w:t xml:space="preserve"> Hub</w:t>
      </w:r>
    </w:p>
    <w:p w14:paraId="2FC2DAA3" w14:textId="454DDD91" w:rsidR="00E805FC" w:rsidRPr="00E805FC" w:rsidRDefault="00D7027B" w:rsidP="00E805FC">
      <w:pPr>
        <w:pStyle w:val="Listenabsatz"/>
        <w:numPr>
          <w:ilvl w:val="1"/>
          <w:numId w:val="13"/>
        </w:numPr>
      </w:pPr>
      <w:r>
        <w:t xml:space="preserve">Kommunikation: </w:t>
      </w:r>
      <w:proofErr w:type="spellStart"/>
      <w:r>
        <w:t>Discord</w:t>
      </w:r>
      <w:proofErr w:type="spellEnd"/>
    </w:p>
    <w:p w14:paraId="614A79E0" w14:textId="77777777" w:rsidR="008643E1" w:rsidRDefault="00E805FC" w:rsidP="008643E1">
      <w:pPr>
        <w:pStyle w:val="berschrift3"/>
      </w:pPr>
      <w:r>
        <w:t>Arbeitspakete und Meilensteine</w:t>
      </w:r>
    </w:p>
    <w:p w14:paraId="2D4AD9B3" w14:textId="44631904" w:rsidR="00D7027B" w:rsidRDefault="008643E1" w:rsidP="00D7027B">
      <w:pPr>
        <w:pStyle w:val="Listenabsatz"/>
        <w:numPr>
          <w:ilvl w:val="0"/>
          <w:numId w:val="15"/>
        </w:numPr>
      </w:pPr>
      <w:r>
        <w:t xml:space="preserve">Wann soll das Spiel fertig sein? </w:t>
      </w:r>
      <w:r w:rsidR="00D7027B">
        <w:br/>
        <w:t>Zur Abgabe</w:t>
      </w:r>
    </w:p>
    <w:p w14:paraId="7E05FB1A" w14:textId="3211A4B8" w:rsidR="008643E1" w:rsidRDefault="008643E1" w:rsidP="008643E1">
      <w:pPr>
        <w:pStyle w:val="Listenabsatz"/>
        <w:numPr>
          <w:ilvl w:val="0"/>
          <w:numId w:val="15"/>
        </w:numPr>
      </w:pPr>
      <w:r>
        <w:t>Welche Zwischenziele</w:t>
      </w:r>
      <w:r w:rsidR="00377EF4">
        <w:t>/Meilensteine</w:t>
      </w:r>
      <w:r>
        <w:t xml:space="preserve"> gibt es?</w:t>
      </w:r>
      <w:r w:rsidR="007D6F69">
        <w:br/>
        <w:t xml:space="preserve">Steuerbare </w:t>
      </w:r>
      <w:r w:rsidR="007C3F34">
        <w:t>Charaktere</w:t>
      </w:r>
      <w:r w:rsidR="007D6F69">
        <w:br/>
        <w:t>Networking</w:t>
      </w:r>
      <w:r w:rsidR="007D6F69">
        <w:br/>
        <w:t>Funktionierende Waffen</w:t>
      </w:r>
      <w:r w:rsidR="007D6F69">
        <w:br/>
        <w:t xml:space="preserve">Funktionierende </w:t>
      </w:r>
      <w:proofErr w:type="spellStart"/>
      <w:r w:rsidR="007D6F69">
        <w:t>PowerUps</w:t>
      </w:r>
      <w:proofErr w:type="spellEnd"/>
      <w:r w:rsidR="007D6F69">
        <w:br/>
        <w:t>Verschiedene Maps</w:t>
      </w:r>
    </w:p>
    <w:p w14:paraId="467F11B0" w14:textId="3757361F" w:rsidR="008643E1" w:rsidRDefault="008643E1" w:rsidP="008643E1">
      <w:pPr>
        <w:pStyle w:val="Listenabsatz"/>
        <w:numPr>
          <w:ilvl w:val="0"/>
          <w:numId w:val="15"/>
        </w:numPr>
      </w:pPr>
      <w:r>
        <w:t>Welche Aufgabenpakete gibt es und wer übernimmt welche Aufgaben?</w:t>
      </w:r>
      <w:r w:rsidR="007D6F69">
        <w:br/>
        <w:t>Jeder macht alles.</w:t>
      </w:r>
    </w:p>
    <w:p w14:paraId="13D66B20" w14:textId="70B92C2B" w:rsidR="008643E1" w:rsidRDefault="00520A73" w:rsidP="008643E1">
      <w:pPr>
        <w:pStyle w:val="Listenabsatz"/>
        <w:numPr>
          <w:ilvl w:val="0"/>
          <w:numId w:val="15"/>
        </w:numPr>
      </w:pPr>
      <w:r>
        <w:t>Priorisierung</w:t>
      </w:r>
      <w:r w:rsidR="008643E1">
        <w:t xml:space="preserve"> der Aufgaben</w:t>
      </w:r>
      <w:r w:rsidR="007D6F69">
        <w:br/>
      </w:r>
      <w:r w:rsidR="007D6F69">
        <w:t xml:space="preserve">Steuerbare </w:t>
      </w:r>
      <w:r w:rsidR="007C3F34">
        <w:t>Charaktere</w:t>
      </w:r>
      <w:r w:rsidR="007D6F69">
        <w:t xml:space="preserve"> und </w:t>
      </w:r>
      <w:r w:rsidR="007D6F69">
        <w:t>Networking</w:t>
      </w:r>
      <w:r w:rsidR="007D6F69">
        <w:t xml:space="preserve"> haben die höchste Priorität</w:t>
      </w:r>
    </w:p>
    <w:p w14:paraId="23D86A77" w14:textId="77777777" w:rsidR="008643E1" w:rsidRDefault="008643E1" w:rsidP="008643E1">
      <w:pPr>
        <w:pStyle w:val="Listenabsatz"/>
        <w:numPr>
          <w:ilvl w:val="0"/>
          <w:numId w:val="15"/>
        </w:numPr>
      </w:pPr>
      <w:r>
        <w:t xml:space="preserve">Bewertung der Aufgaben bzgl. Unsicherheit </w:t>
      </w:r>
    </w:p>
    <w:p w14:paraId="407927C7" w14:textId="47B3B300" w:rsidR="008643E1" w:rsidRDefault="008643E1" w:rsidP="008643E1">
      <w:pPr>
        <w:pStyle w:val="Listenabsatz"/>
        <w:numPr>
          <w:ilvl w:val="1"/>
          <w:numId w:val="15"/>
        </w:numPr>
      </w:pPr>
      <w:r>
        <w:t>Ob technisch realisierbar</w:t>
      </w:r>
      <w:r w:rsidR="002E7A6A">
        <w:br/>
      </w:r>
      <w:r w:rsidR="002E7A6A">
        <w:t>Networking</w:t>
      </w:r>
      <w:r>
        <w:t xml:space="preserve"> </w:t>
      </w:r>
    </w:p>
    <w:p w14:paraId="02F7E140" w14:textId="48D45758" w:rsidR="008643E1" w:rsidRDefault="008643E1" w:rsidP="008643E1">
      <w:pPr>
        <w:pStyle w:val="Listenabsatz"/>
        <w:numPr>
          <w:ilvl w:val="1"/>
          <w:numId w:val="15"/>
        </w:numPr>
      </w:pPr>
      <w:r>
        <w:t>Ob zeitlich realisierbar</w:t>
      </w:r>
      <w:r w:rsidR="002E7A6A">
        <w:br/>
      </w:r>
      <w:r w:rsidR="002E7A6A">
        <w:t>Verschiedene Maps</w:t>
      </w:r>
    </w:p>
    <w:p w14:paraId="7A891390" w14:textId="794BDD8F" w:rsidR="008643E1" w:rsidRDefault="008643E1" w:rsidP="00377EF4">
      <w:pPr>
        <w:pStyle w:val="Listenabsatz"/>
        <w:numPr>
          <w:ilvl w:val="0"/>
          <w:numId w:val="15"/>
        </w:numPr>
      </w:pPr>
      <w:r>
        <w:t>Wie sind die Aufgaben zeitlich synchronisiert damit alle Ressourcen sinnvoll genutzt werden?</w:t>
      </w:r>
      <w:r w:rsidR="002E7A6A">
        <w:br/>
        <w:t xml:space="preserve">Die Aufgaben sind zeitlich unabhängig da in Unity z.B. Platzhalter platziert werden können und diese dann </w:t>
      </w:r>
      <w:r w:rsidR="002E7A6A">
        <w:t xml:space="preserve">später </w:t>
      </w:r>
      <w:r w:rsidR="002E7A6A">
        <w:t>mit Modellen ersetzt werden können.</w:t>
      </w:r>
    </w:p>
    <w:p w14:paraId="2B5B61B8" w14:textId="77777777" w:rsidR="00E805FC" w:rsidRDefault="00E805FC" w:rsidP="00E805FC">
      <w:pPr>
        <w:pStyle w:val="berschrift3"/>
      </w:pPr>
      <w:r>
        <w:t>Kosten und Finanzierung</w:t>
      </w:r>
    </w:p>
    <w:p w14:paraId="6BC08A83" w14:textId="750643C8" w:rsidR="00D419A8" w:rsidRDefault="00D419A8" w:rsidP="00D419A8">
      <w:pPr>
        <w:pStyle w:val="Listenabsatz"/>
        <w:numPr>
          <w:ilvl w:val="0"/>
          <w:numId w:val="16"/>
        </w:numPr>
      </w:pPr>
      <w:r w:rsidRPr="00D419A8">
        <w:t xml:space="preserve">Welche Entwicklungskosten entstehen? Hängt </w:t>
      </w:r>
      <w:r>
        <w:t xml:space="preserve">im Wesentlichen </w:t>
      </w:r>
      <w:r w:rsidRPr="00D419A8">
        <w:t>von Z</w:t>
      </w:r>
      <w:r>
        <w:t xml:space="preserve">eitplan und Manpower ab. </w:t>
      </w:r>
      <w:r w:rsidR="00C71929">
        <w:br/>
      </w:r>
      <w:r w:rsidR="000D4E3E">
        <w:t xml:space="preserve">Möglicherweise Asset </w:t>
      </w:r>
      <w:proofErr w:type="spellStart"/>
      <w:r w:rsidR="000D4E3E">
        <w:t>packs</w:t>
      </w:r>
      <w:proofErr w:type="spellEnd"/>
      <w:r w:rsidR="000D4E3E">
        <w:t xml:space="preserve"> für Unity</w:t>
      </w:r>
    </w:p>
    <w:p w14:paraId="548EA60B" w14:textId="22A0C173" w:rsidR="00D419A8" w:rsidRPr="00D419A8" w:rsidRDefault="00414FD1" w:rsidP="00D419A8">
      <w:pPr>
        <w:pStyle w:val="Listenabsatz"/>
        <w:numPr>
          <w:ilvl w:val="0"/>
          <w:numId w:val="16"/>
        </w:numPr>
      </w:pPr>
      <w:r>
        <w:t xml:space="preserve">Wer finanziert die Entwicklung zu welchen Konditionen? </w:t>
      </w:r>
      <w:r w:rsidR="000D4E3E">
        <w:br/>
      </w:r>
      <w:r w:rsidR="002E7A6A">
        <w:t>W</w:t>
      </w:r>
      <w:r w:rsidR="000D4E3E">
        <w:t>ir finanzieren es da wir es erstellen.</w:t>
      </w:r>
    </w:p>
    <w:sectPr w:rsidR="00D419A8" w:rsidRPr="00D419A8" w:rsidSect="00CB6CC1"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418" w:right="1134" w:bottom="1134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04C5D" w14:textId="77777777" w:rsidR="008A1193" w:rsidRDefault="008A1193" w:rsidP="00C5341D">
      <w:r>
        <w:separator/>
      </w:r>
    </w:p>
    <w:p w14:paraId="7EBE68B1" w14:textId="77777777" w:rsidR="008A1193" w:rsidRDefault="008A1193" w:rsidP="00C5341D"/>
    <w:p w14:paraId="69C3577E" w14:textId="77777777" w:rsidR="008A1193" w:rsidRDefault="008A1193" w:rsidP="00C5341D"/>
    <w:p w14:paraId="06006D18" w14:textId="77777777" w:rsidR="008A1193" w:rsidRDefault="008A1193" w:rsidP="00C5341D"/>
    <w:p w14:paraId="5965EFE8" w14:textId="77777777" w:rsidR="008A1193" w:rsidRDefault="008A1193" w:rsidP="00C5341D"/>
    <w:p w14:paraId="36B18E58" w14:textId="77777777" w:rsidR="008A1193" w:rsidRDefault="008A1193" w:rsidP="00C5341D"/>
    <w:p w14:paraId="54AE917F" w14:textId="77777777" w:rsidR="008A1193" w:rsidRDefault="008A1193"/>
    <w:p w14:paraId="48109292" w14:textId="77777777" w:rsidR="008A1193" w:rsidRDefault="008A1193" w:rsidP="00AA7D18"/>
    <w:p w14:paraId="3ED3D849" w14:textId="77777777" w:rsidR="008A1193" w:rsidRDefault="008A1193" w:rsidP="00AA7D18"/>
    <w:p w14:paraId="601D3BEA" w14:textId="77777777" w:rsidR="008A1193" w:rsidRDefault="008A1193" w:rsidP="003951DB"/>
    <w:p w14:paraId="5C906037" w14:textId="77777777" w:rsidR="008A1193" w:rsidRDefault="008A1193" w:rsidP="003951DB"/>
    <w:p w14:paraId="29C80083" w14:textId="77777777" w:rsidR="008A1193" w:rsidRDefault="008A1193" w:rsidP="00786E35"/>
  </w:endnote>
  <w:endnote w:type="continuationSeparator" w:id="0">
    <w:p w14:paraId="3D622613" w14:textId="77777777" w:rsidR="008A1193" w:rsidRDefault="008A1193" w:rsidP="00C5341D">
      <w:r>
        <w:continuationSeparator/>
      </w:r>
    </w:p>
    <w:p w14:paraId="795B7A4B" w14:textId="77777777" w:rsidR="008A1193" w:rsidRDefault="008A1193" w:rsidP="00C5341D"/>
    <w:p w14:paraId="456F95D1" w14:textId="77777777" w:rsidR="008A1193" w:rsidRDefault="008A1193" w:rsidP="00C5341D"/>
    <w:p w14:paraId="64D35574" w14:textId="77777777" w:rsidR="008A1193" w:rsidRDefault="008A1193" w:rsidP="00C5341D"/>
    <w:p w14:paraId="1A823DE0" w14:textId="77777777" w:rsidR="008A1193" w:rsidRDefault="008A1193" w:rsidP="00C5341D"/>
    <w:p w14:paraId="118C8216" w14:textId="77777777" w:rsidR="008A1193" w:rsidRDefault="008A1193" w:rsidP="00C5341D"/>
    <w:p w14:paraId="566732F3" w14:textId="77777777" w:rsidR="008A1193" w:rsidRDefault="008A1193"/>
    <w:p w14:paraId="501A6D84" w14:textId="77777777" w:rsidR="008A1193" w:rsidRDefault="008A1193" w:rsidP="00AA7D18"/>
    <w:p w14:paraId="20E8479B" w14:textId="77777777" w:rsidR="008A1193" w:rsidRDefault="008A1193" w:rsidP="00AA7D18"/>
    <w:p w14:paraId="0A0FD94F" w14:textId="77777777" w:rsidR="008A1193" w:rsidRDefault="008A1193" w:rsidP="003951DB"/>
    <w:p w14:paraId="1D105091" w14:textId="77777777" w:rsidR="008A1193" w:rsidRDefault="008A1193" w:rsidP="003951DB"/>
    <w:p w14:paraId="15EF8C3E" w14:textId="77777777" w:rsidR="008A1193" w:rsidRDefault="008A1193" w:rsidP="00786E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1AB05" w14:textId="77777777" w:rsidR="007A34E0" w:rsidRDefault="007A34E0" w:rsidP="00C5341D">
    <w:pPr>
      <w:pStyle w:val="Fu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27ABBE0" w14:textId="77777777" w:rsidR="007A34E0" w:rsidRDefault="007A34E0" w:rsidP="00C5341D">
    <w:pPr>
      <w:pStyle w:val="Fuzeile"/>
    </w:pPr>
  </w:p>
  <w:p w14:paraId="19867125" w14:textId="77777777" w:rsidR="007A34E0" w:rsidRDefault="007A34E0" w:rsidP="00C5341D"/>
  <w:p w14:paraId="55AF5A14" w14:textId="77777777" w:rsidR="007A34E0" w:rsidRDefault="007A34E0" w:rsidP="00AA7D18"/>
  <w:p w14:paraId="431F8F9A" w14:textId="77777777" w:rsidR="007A34E0" w:rsidRDefault="007A34E0" w:rsidP="00AA7D18"/>
  <w:p w14:paraId="2CD4D4B9" w14:textId="77777777" w:rsidR="007A34E0" w:rsidRDefault="007A34E0" w:rsidP="003951DB"/>
  <w:p w14:paraId="7BF18582" w14:textId="77777777" w:rsidR="007A34E0" w:rsidRDefault="007A34E0" w:rsidP="003951DB"/>
  <w:p w14:paraId="7B9BD74A" w14:textId="77777777" w:rsidR="007A34E0" w:rsidRDefault="007A34E0" w:rsidP="00786E3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93F77" w14:textId="77777777" w:rsidR="007A34E0" w:rsidRDefault="007A34E0" w:rsidP="00335F8D">
    <w:pPr>
      <w:pStyle w:val="Fuzeile"/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2D59D9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0C1EE" w14:textId="77777777" w:rsidR="008A1193" w:rsidRDefault="008A1193" w:rsidP="00786E35">
      <w:r>
        <w:separator/>
      </w:r>
    </w:p>
  </w:footnote>
  <w:footnote w:type="continuationSeparator" w:id="0">
    <w:p w14:paraId="7159A3E0" w14:textId="77777777" w:rsidR="008A1193" w:rsidRDefault="008A1193" w:rsidP="00C5341D">
      <w:r>
        <w:continuationSeparator/>
      </w:r>
    </w:p>
    <w:p w14:paraId="16F0CEE0" w14:textId="77777777" w:rsidR="008A1193" w:rsidRDefault="008A1193" w:rsidP="00C5341D"/>
    <w:p w14:paraId="2F3D1CA6" w14:textId="77777777" w:rsidR="008A1193" w:rsidRDefault="008A1193" w:rsidP="00C5341D"/>
    <w:p w14:paraId="5680EBC3" w14:textId="77777777" w:rsidR="008A1193" w:rsidRDefault="008A1193" w:rsidP="00C5341D"/>
    <w:p w14:paraId="2AE1816A" w14:textId="77777777" w:rsidR="008A1193" w:rsidRDefault="008A1193" w:rsidP="00C5341D"/>
    <w:p w14:paraId="282E96BA" w14:textId="77777777" w:rsidR="008A1193" w:rsidRDefault="008A1193" w:rsidP="00C5341D"/>
    <w:p w14:paraId="1E592188" w14:textId="77777777" w:rsidR="008A1193" w:rsidRDefault="008A1193"/>
    <w:p w14:paraId="5C682E94" w14:textId="77777777" w:rsidR="008A1193" w:rsidRDefault="008A1193" w:rsidP="00AA7D18"/>
    <w:p w14:paraId="23CFCB3E" w14:textId="77777777" w:rsidR="008A1193" w:rsidRDefault="008A1193" w:rsidP="00AA7D18"/>
    <w:p w14:paraId="75B4DD71" w14:textId="77777777" w:rsidR="008A1193" w:rsidRDefault="008A1193" w:rsidP="003951DB"/>
    <w:p w14:paraId="36A022AD" w14:textId="77777777" w:rsidR="008A1193" w:rsidRDefault="008A1193" w:rsidP="003951DB"/>
    <w:p w14:paraId="385F0C9B" w14:textId="77777777" w:rsidR="008A1193" w:rsidRDefault="008A1193" w:rsidP="00786E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EC4EF" w14:textId="77777777" w:rsidR="00CB6CC1" w:rsidRPr="00CB6CC1" w:rsidRDefault="00CB6CC1" w:rsidP="00CB6CC1">
    <w:pPr>
      <w:pStyle w:val="Fuzeile"/>
      <w:rPr>
        <w:color w:val="A6A6A6" w:themeColor="background1" w:themeShade="A6"/>
        <w:sz w:val="16"/>
      </w:rPr>
    </w:pPr>
    <w:r w:rsidRPr="00CB6CC1">
      <w:rPr>
        <w:color w:val="A6A6A6" w:themeColor="background1" w:themeShade="A6"/>
        <w:sz w:val="16"/>
      </w:rPr>
      <w:t>Game Design Dokument – Christoph Bichlmeier, Hochschule Kempten</w:t>
    </w:r>
    <w:r w:rsidR="00A36510">
      <w:rPr>
        <w:color w:val="A6A6A6" w:themeColor="background1" w:themeShade="A6"/>
        <w:sz w:val="16"/>
      </w:rPr>
      <w:br/>
    </w:r>
    <w:r>
      <w:rPr>
        <w:color w:val="A6A6A6" w:themeColor="background1" w:themeShade="A6"/>
        <w:sz w:val="16"/>
      </w:rPr>
      <w:t>___________________________________________________________________</w:t>
    </w:r>
    <w:r w:rsidR="00A36510">
      <w:rPr>
        <w:color w:val="A6A6A6" w:themeColor="background1" w:themeShade="A6"/>
        <w:sz w:val="16"/>
      </w:rPr>
      <w:t xml:space="preserve"> </w:t>
    </w:r>
    <w:r>
      <w:rPr>
        <w:color w:val="A6A6A6" w:themeColor="background1" w:themeShade="A6"/>
        <w:sz w:val="16"/>
      </w:rPr>
      <w:t>___</w:t>
    </w:r>
    <w:r w:rsidR="00A36510">
      <w:rPr>
        <w:color w:val="A6A6A6" w:themeColor="background1" w:themeShade="A6"/>
        <w:sz w:val="16"/>
      </w:rPr>
      <w:t xml:space="preserve"> </w:t>
    </w:r>
    <w:r>
      <w:rPr>
        <w:color w:val="A6A6A6" w:themeColor="background1" w:themeShade="A6"/>
        <w:sz w:val="16"/>
      </w:rPr>
      <w:t>___</w:t>
    </w:r>
    <w:r w:rsidR="00A36510">
      <w:rPr>
        <w:color w:val="A6A6A6" w:themeColor="background1" w:themeShade="A6"/>
        <w:sz w:val="16"/>
      </w:rPr>
      <w:t xml:space="preserve"> </w:t>
    </w:r>
    <w:r>
      <w:rPr>
        <w:color w:val="A6A6A6" w:themeColor="background1" w:themeShade="A6"/>
        <w:sz w:val="16"/>
      </w:rPr>
      <w:t>___</w:t>
    </w:r>
    <w:r w:rsidR="00A36510">
      <w:rPr>
        <w:color w:val="A6A6A6" w:themeColor="background1" w:themeShade="A6"/>
        <w:sz w:val="16"/>
      </w:rPr>
      <w:t xml:space="preserve"> </w:t>
    </w:r>
    <w:r>
      <w:rPr>
        <w:color w:val="A6A6A6" w:themeColor="background1" w:themeShade="A6"/>
        <w:sz w:val="16"/>
      </w:rPr>
      <w:t>__</w:t>
    </w:r>
    <w:r w:rsidR="00A36510">
      <w:rPr>
        <w:color w:val="A6A6A6" w:themeColor="background1" w:themeShade="A6"/>
        <w:sz w:val="16"/>
      </w:rPr>
      <w:t xml:space="preserve"> </w:t>
    </w:r>
    <w:r>
      <w:rPr>
        <w:color w:val="A6A6A6" w:themeColor="background1" w:themeShade="A6"/>
        <w:sz w:val="16"/>
      </w:rPr>
      <w:t>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6DCE5" w14:textId="77777777" w:rsidR="00313054" w:rsidRDefault="00313054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15E62F3" wp14:editId="3D06C88A">
          <wp:simplePos x="0" y="0"/>
          <wp:positionH relativeFrom="margin">
            <wp:posOffset>3970020</wp:posOffset>
          </wp:positionH>
          <wp:positionV relativeFrom="margin">
            <wp:posOffset>-665480</wp:posOffset>
          </wp:positionV>
          <wp:extent cx="1841500" cy="810260"/>
          <wp:effectExtent l="0" t="0" r="6350" b="8890"/>
          <wp:wrapSquare wrapText="bothSides"/>
          <wp:docPr id="5" name="Bild 1" descr="2000px-Logo_Hochschule_Kempten_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000px-Logo_Hochschule_Kempten_sv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1500" cy="810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B486C9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220D38"/>
    <w:multiLevelType w:val="hybridMultilevel"/>
    <w:tmpl w:val="AC8889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71E19"/>
    <w:multiLevelType w:val="hybridMultilevel"/>
    <w:tmpl w:val="AC224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A1561"/>
    <w:multiLevelType w:val="hybridMultilevel"/>
    <w:tmpl w:val="F3DA97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3487B"/>
    <w:multiLevelType w:val="hybridMultilevel"/>
    <w:tmpl w:val="D9BCAF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4329B"/>
    <w:multiLevelType w:val="hybridMultilevel"/>
    <w:tmpl w:val="53C074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D0BFC"/>
    <w:multiLevelType w:val="multilevel"/>
    <w:tmpl w:val="8D568A5E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49C0394"/>
    <w:multiLevelType w:val="hybridMultilevel"/>
    <w:tmpl w:val="C3C27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56E55"/>
    <w:multiLevelType w:val="hybridMultilevel"/>
    <w:tmpl w:val="E64202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50F7A"/>
    <w:multiLevelType w:val="hybridMultilevel"/>
    <w:tmpl w:val="DB6EA6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1335D"/>
    <w:multiLevelType w:val="hybridMultilevel"/>
    <w:tmpl w:val="57C459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87C5E"/>
    <w:multiLevelType w:val="hybridMultilevel"/>
    <w:tmpl w:val="038095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336F8"/>
    <w:multiLevelType w:val="hybridMultilevel"/>
    <w:tmpl w:val="F84043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632F8"/>
    <w:multiLevelType w:val="hybridMultilevel"/>
    <w:tmpl w:val="4418A3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76A6E"/>
    <w:multiLevelType w:val="hybridMultilevel"/>
    <w:tmpl w:val="8CDEC7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7659A"/>
    <w:multiLevelType w:val="hybridMultilevel"/>
    <w:tmpl w:val="1DEA1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15"/>
  </w:num>
  <w:num w:numId="7">
    <w:abstractNumId w:val="12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9"/>
  </w:num>
  <w:num w:numId="13">
    <w:abstractNumId w:val="2"/>
  </w:num>
  <w:num w:numId="14">
    <w:abstractNumId w:val="14"/>
  </w:num>
  <w:num w:numId="15">
    <w:abstractNumId w:val="13"/>
  </w:num>
  <w:num w:numId="16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054"/>
    <w:rsid w:val="0001024A"/>
    <w:rsid w:val="00013C9D"/>
    <w:rsid w:val="00022106"/>
    <w:rsid w:val="00023AC8"/>
    <w:rsid w:val="00024603"/>
    <w:rsid w:val="000272AA"/>
    <w:rsid w:val="00027725"/>
    <w:rsid w:val="00031C73"/>
    <w:rsid w:val="00035A56"/>
    <w:rsid w:val="00042D51"/>
    <w:rsid w:val="000466F6"/>
    <w:rsid w:val="00046A3E"/>
    <w:rsid w:val="00055D54"/>
    <w:rsid w:val="00055E54"/>
    <w:rsid w:val="00057242"/>
    <w:rsid w:val="0006069D"/>
    <w:rsid w:val="00064475"/>
    <w:rsid w:val="00064644"/>
    <w:rsid w:val="0006483E"/>
    <w:rsid w:val="00064A53"/>
    <w:rsid w:val="00074A05"/>
    <w:rsid w:val="0007653D"/>
    <w:rsid w:val="000765E3"/>
    <w:rsid w:val="00091137"/>
    <w:rsid w:val="00094EEC"/>
    <w:rsid w:val="00096CAE"/>
    <w:rsid w:val="000A0326"/>
    <w:rsid w:val="000A0770"/>
    <w:rsid w:val="000A3000"/>
    <w:rsid w:val="000A35D4"/>
    <w:rsid w:val="000A6A35"/>
    <w:rsid w:val="000B1AD7"/>
    <w:rsid w:val="000B2F1E"/>
    <w:rsid w:val="000B371B"/>
    <w:rsid w:val="000B5691"/>
    <w:rsid w:val="000C1DC7"/>
    <w:rsid w:val="000C6A15"/>
    <w:rsid w:val="000C7610"/>
    <w:rsid w:val="000D4E3E"/>
    <w:rsid w:val="000E0199"/>
    <w:rsid w:val="000E3C81"/>
    <w:rsid w:val="000E4EA4"/>
    <w:rsid w:val="000E63C0"/>
    <w:rsid w:val="000E7820"/>
    <w:rsid w:val="000F07D8"/>
    <w:rsid w:val="001048D1"/>
    <w:rsid w:val="00111E2C"/>
    <w:rsid w:val="00113B34"/>
    <w:rsid w:val="00121D93"/>
    <w:rsid w:val="00135510"/>
    <w:rsid w:val="00137064"/>
    <w:rsid w:val="00151068"/>
    <w:rsid w:val="00151B78"/>
    <w:rsid w:val="00163C1A"/>
    <w:rsid w:val="001645CD"/>
    <w:rsid w:val="00171040"/>
    <w:rsid w:val="00175B39"/>
    <w:rsid w:val="0018639A"/>
    <w:rsid w:val="00186A1B"/>
    <w:rsid w:val="00187584"/>
    <w:rsid w:val="00190099"/>
    <w:rsid w:val="001930B2"/>
    <w:rsid w:val="00194CA8"/>
    <w:rsid w:val="00194ED4"/>
    <w:rsid w:val="001951AD"/>
    <w:rsid w:val="0019727B"/>
    <w:rsid w:val="00197C4A"/>
    <w:rsid w:val="00197E8C"/>
    <w:rsid w:val="001A0B57"/>
    <w:rsid w:val="001A1A36"/>
    <w:rsid w:val="001A25AE"/>
    <w:rsid w:val="001A4112"/>
    <w:rsid w:val="001B1EB8"/>
    <w:rsid w:val="001C0F99"/>
    <w:rsid w:val="001C0FD2"/>
    <w:rsid w:val="001C444E"/>
    <w:rsid w:val="001D2AFC"/>
    <w:rsid w:val="001D75BA"/>
    <w:rsid w:val="001E1273"/>
    <w:rsid w:val="001E430F"/>
    <w:rsid w:val="001E59CB"/>
    <w:rsid w:val="001E7227"/>
    <w:rsid w:val="001F32A3"/>
    <w:rsid w:val="001F5400"/>
    <w:rsid w:val="001F643D"/>
    <w:rsid w:val="002002A5"/>
    <w:rsid w:val="00205C6C"/>
    <w:rsid w:val="0020627A"/>
    <w:rsid w:val="002064C1"/>
    <w:rsid w:val="00207610"/>
    <w:rsid w:val="00212E47"/>
    <w:rsid w:val="0021530B"/>
    <w:rsid w:val="0021749B"/>
    <w:rsid w:val="0022117C"/>
    <w:rsid w:val="00222F89"/>
    <w:rsid w:val="00223217"/>
    <w:rsid w:val="00224B70"/>
    <w:rsid w:val="002311FB"/>
    <w:rsid w:val="002337CB"/>
    <w:rsid w:val="002340CE"/>
    <w:rsid w:val="0024216D"/>
    <w:rsid w:val="00250043"/>
    <w:rsid w:val="00252289"/>
    <w:rsid w:val="00261296"/>
    <w:rsid w:val="0026606B"/>
    <w:rsid w:val="0027287D"/>
    <w:rsid w:val="0028116F"/>
    <w:rsid w:val="00283002"/>
    <w:rsid w:val="002839BC"/>
    <w:rsid w:val="00286743"/>
    <w:rsid w:val="00286B62"/>
    <w:rsid w:val="00287682"/>
    <w:rsid w:val="00287DBF"/>
    <w:rsid w:val="00295161"/>
    <w:rsid w:val="0029644C"/>
    <w:rsid w:val="0029684B"/>
    <w:rsid w:val="002A26C1"/>
    <w:rsid w:val="002A75DA"/>
    <w:rsid w:val="002B0C7F"/>
    <w:rsid w:val="002B4922"/>
    <w:rsid w:val="002B593C"/>
    <w:rsid w:val="002D1516"/>
    <w:rsid w:val="002D179E"/>
    <w:rsid w:val="002D59D9"/>
    <w:rsid w:val="002D5D4A"/>
    <w:rsid w:val="002E02D7"/>
    <w:rsid w:val="002E24E7"/>
    <w:rsid w:val="002E2A7D"/>
    <w:rsid w:val="002E7A6A"/>
    <w:rsid w:val="00300947"/>
    <w:rsid w:val="003049DB"/>
    <w:rsid w:val="0030543D"/>
    <w:rsid w:val="00313054"/>
    <w:rsid w:val="00320097"/>
    <w:rsid w:val="00320996"/>
    <w:rsid w:val="00320CE8"/>
    <w:rsid w:val="00325037"/>
    <w:rsid w:val="00326819"/>
    <w:rsid w:val="0033118E"/>
    <w:rsid w:val="00332015"/>
    <w:rsid w:val="00332CE0"/>
    <w:rsid w:val="00333E12"/>
    <w:rsid w:val="003350A5"/>
    <w:rsid w:val="00335F8D"/>
    <w:rsid w:val="00336E21"/>
    <w:rsid w:val="003456CC"/>
    <w:rsid w:val="00353628"/>
    <w:rsid w:val="00356AA0"/>
    <w:rsid w:val="00361652"/>
    <w:rsid w:val="00361D9E"/>
    <w:rsid w:val="00363A2E"/>
    <w:rsid w:val="0037132C"/>
    <w:rsid w:val="00371AFB"/>
    <w:rsid w:val="003757AC"/>
    <w:rsid w:val="003765BD"/>
    <w:rsid w:val="00377EF4"/>
    <w:rsid w:val="003826B3"/>
    <w:rsid w:val="003854A6"/>
    <w:rsid w:val="00385887"/>
    <w:rsid w:val="00385F43"/>
    <w:rsid w:val="00386BEE"/>
    <w:rsid w:val="00386EF3"/>
    <w:rsid w:val="00387395"/>
    <w:rsid w:val="00387C06"/>
    <w:rsid w:val="003951DB"/>
    <w:rsid w:val="003976C2"/>
    <w:rsid w:val="003A18C6"/>
    <w:rsid w:val="003A38AB"/>
    <w:rsid w:val="003A4C6A"/>
    <w:rsid w:val="003B020D"/>
    <w:rsid w:val="003B4A0E"/>
    <w:rsid w:val="003B4F74"/>
    <w:rsid w:val="003C6B48"/>
    <w:rsid w:val="003C7EA3"/>
    <w:rsid w:val="003D296D"/>
    <w:rsid w:val="003D619C"/>
    <w:rsid w:val="003D74C4"/>
    <w:rsid w:val="003E0305"/>
    <w:rsid w:val="003E306B"/>
    <w:rsid w:val="003E3D85"/>
    <w:rsid w:val="003E4CAA"/>
    <w:rsid w:val="003F462E"/>
    <w:rsid w:val="003F7CA5"/>
    <w:rsid w:val="0040537C"/>
    <w:rsid w:val="00407DA2"/>
    <w:rsid w:val="004108AD"/>
    <w:rsid w:val="00413A01"/>
    <w:rsid w:val="00414FD1"/>
    <w:rsid w:val="0041537A"/>
    <w:rsid w:val="00421645"/>
    <w:rsid w:val="00422CA7"/>
    <w:rsid w:val="0042378B"/>
    <w:rsid w:val="00423A8D"/>
    <w:rsid w:val="00423CF8"/>
    <w:rsid w:val="00423E1F"/>
    <w:rsid w:val="00426DD9"/>
    <w:rsid w:val="00436EB7"/>
    <w:rsid w:val="00437B34"/>
    <w:rsid w:val="00444A3A"/>
    <w:rsid w:val="0045022B"/>
    <w:rsid w:val="00455F1F"/>
    <w:rsid w:val="0045663A"/>
    <w:rsid w:val="00461F51"/>
    <w:rsid w:val="00464C00"/>
    <w:rsid w:val="00465C8A"/>
    <w:rsid w:val="0047400D"/>
    <w:rsid w:val="00475B4E"/>
    <w:rsid w:val="00477527"/>
    <w:rsid w:val="00491987"/>
    <w:rsid w:val="00492DFF"/>
    <w:rsid w:val="00492EFE"/>
    <w:rsid w:val="004A1108"/>
    <w:rsid w:val="004A121B"/>
    <w:rsid w:val="004A345B"/>
    <w:rsid w:val="004A7768"/>
    <w:rsid w:val="004B1538"/>
    <w:rsid w:val="004B2053"/>
    <w:rsid w:val="004B5DFA"/>
    <w:rsid w:val="004B7344"/>
    <w:rsid w:val="004C4850"/>
    <w:rsid w:val="004C4B3C"/>
    <w:rsid w:val="004C56BB"/>
    <w:rsid w:val="004D064D"/>
    <w:rsid w:val="004D6C1D"/>
    <w:rsid w:val="004E0691"/>
    <w:rsid w:val="004E0AEA"/>
    <w:rsid w:val="004E54D4"/>
    <w:rsid w:val="004E70B0"/>
    <w:rsid w:val="004E71B0"/>
    <w:rsid w:val="004F1AAA"/>
    <w:rsid w:val="004F5F03"/>
    <w:rsid w:val="00502A81"/>
    <w:rsid w:val="005032EF"/>
    <w:rsid w:val="0050636D"/>
    <w:rsid w:val="0050700D"/>
    <w:rsid w:val="00510011"/>
    <w:rsid w:val="00520A73"/>
    <w:rsid w:val="00523915"/>
    <w:rsid w:val="00524BF9"/>
    <w:rsid w:val="005253E8"/>
    <w:rsid w:val="0052562C"/>
    <w:rsid w:val="0052666E"/>
    <w:rsid w:val="0053080A"/>
    <w:rsid w:val="00534169"/>
    <w:rsid w:val="00536BD8"/>
    <w:rsid w:val="0054628C"/>
    <w:rsid w:val="00546BE5"/>
    <w:rsid w:val="00553F9D"/>
    <w:rsid w:val="005576DF"/>
    <w:rsid w:val="0056716A"/>
    <w:rsid w:val="00570030"/>
    <w:rsid w:val="0057291B"/>
    <w:rsid w:val="005762B0"/>
    <w:rsid w:val="005764E5"/>
    <w:rsid w:val="00576704"/>
    <w:rsid w:val="00577539"/>
    <w:rsid w:val="00581281"/>
    <w:rsid w:val="00581535"/>
    <w:rsid w:val="00582FD1"/>
    <w:rsid w:val="00584BE6"/>
    <w:rsid w:val="00587316"/>
    <w:rsid w:val="0059022E"/>
    <w:rsid w:val="00591E6E"/>
    <w:rsid w:val="005961D8"/>
    <w:rsid w:val="005A195E"/>
    <w:rsid w:val="005A2BA7"/>
    <w:rsid w:val="005A5D31"/>
    <w:rsid w:val="005A6620"/>
    <w:rsid w:val="005B508E"/>
    <w:rsid w:val="005B5705"/>
    <w:rsid w:val="005B69A7"/>
    <w:rsid w:val="005C2893"/>
    <w:rsid w:val="005C7C48"/>
    <w:rsid w:val="005D1FE4"/>
    <w:rsid w:val="005D2AA6"/>
    <w:rsid w:val="005D692B"/>
    <w:rsid w:val="005E2B39"/>
    <w:rsid w:val="005E4D4B"/>
    <w:rsid w:val="005E4F45"/>
    <w:rsid w:val="005F17FE"/>
    <w:rsid w:val="005F6817"/>
    <w:rsid w:val="005F6AF2"/>
    <w:rsid w:val="006022D2"/>
    <w:rsid w:val="00602D1C"/>
    <w:rsid w:val="006070E9"/>
    <w:rsid w:val="006104B1"/>
    <w:rsid w:val="00616EA2"/>
    <w:rsid w:val="00621A45"/>
    <w:rsid w:val="00625B85"/>
    <w:rsid w:val="00633CA1"/>
    <w:rsid w:val="0063434E"/>
    <w:rsid w:val="00645242"/>
    <w:rsid w:val="00650E1A"/>
    <w:rsid w:val="00656BA7"/>
    <w:rsid w:val="00656E32"/>
    <w:rsid w:val="00662155"/>
    <w:rsid w:val="00662FCD"/>
    <w:rsid w:val="0067388C"/>
    <w:rsid w:val="00673C08"/>
    <w:rsid w:val="00674D9D"/>
    <w:rsid w:val="006756D9"/>
    <w:rsid w:val="00677E22"/>
    <w:rsid w:val="00683992"/>
    <w:rsid w:val="006861A2"/>
    <w:rsid w:val="006871EC"/>
    <w:rsid w:val="006941D1"/>
    <w:rsid w:val="00695777"/>
    <w:rsid w:val="00696EB1"/>
    <w:rsid w:val="006973C3"/>
    <w:rsid w:val="006A0BE7"/>
    <w:rsid w:val="006A1761"/>
    <w:rsid w:val="006A1E51"/>
    <w:rsid w:val="006A318D"/>
    <w:rsid w:val="006A349B"/>
    <w:rsid w:val="006A3826"/>
    <w:rsid w:val="006A663E"/>
    <w:rsid w:val="006A7403"/>
    <w:rsid w:val="006A7FE0"/>
    <w:rsid w:val="006B1782"/>
    <w:rsid w:val="006B1ABF"/>
    <w:rsid w:val="006B3803"/>
    <w:rsid w:val="006B3DA4"/>
    <w:rsid w:val="006C3645"/>
    <w:rsid w:val="006C6035"/>
    <w:rsid w:val="006D0C00"/>
    <w:rsid w:val="006D3A2A"/>
    <w:rsid w:val="006D5A46"/>
    <w:rsid w:val="006D667F"/>
    <w:rsid w:val="006E4DD6"/>
    <w:rsid w:val="006F0973"/>
    <w:rsid w:val="006F0CD5"/>
    <w:rsid w:val="006F2AC0"/>
    <w:rsid w:val="006F4869"/>
    <w:rsid w:val="006F68A8"/>
    <w:rsid w:val="006F69A6"/>
    <w:rsid w:val="006F72E4"/>
    <w:rsid w:val="006F764A"/>
    <w:rsid w:val="007065C2"/>
    <w:rsid w:val="0070732A"/>
    <w:rsid w:val="00710162"/>
    <w:rsid w:val="00712ACF"/>
    <w:rsid w:val="00717EFF"/>
    <w:rsid w:val="0072295F"/>
    <w:rsid w:val="00723495"/>
    <w:rsid w:val="0073002D"/>
    <w:rsid w:val="00735D31"/>
    <w:rsid w:val="0073625D"/>
    <w:rsid w:val="00736565"/>
    <w:rsid w:val="00745169"/>
    <w:rsid w:val="00750824"/>
    <w:rsid w:val="00753D46"/>
    <w:rsid w:val="00755FED"/>
    <w:rsid w:val="00760C43"/>
    <w:rsid w:val="007619CB"/>
    <w:rsid w:val="00763F35"/>
    <w:rsid w:val="00766504"/>
    <w:rsid w:val="00766866"/>
    <w:rsid w:val="00767507"/>
    <w:rsid w:val="00771727"/>
    <w:rsid w:val="00775EFE"/>
    <w:rsid w:val="007762E0"/>
    <w:rsid w:val="00777A3A"/>
    <w:rsid w:val="00782655"/>
    <w:rsid w:val="00782E67"/>
    <w:rsid w:val="00783658"/>
    <w:rsid w:val="00786E35"/>
    <w:rsid w:val="007877C3"/>
    <w:rsid w:val="007947C0"/>
    <w:rsid w:val="00796D22"/>
    <w:rsid w:val="00797EDF"/>
    <w:rsid w:val="007A34E0"/>
    <w:rsid w:val="007A6A37"/>
    <w:rsid w:val="007B060E"/>
    <w:rsid w:val="007B58D8"/>
    <w:rsid w:val="007C1E90"/>
    <w:rsid w:val="007C399B"/>
    <w:rsid w:val="007C3F34"/>
    <w:rsid w:val="007D03E2"/>
    <w:rsid w:val="007D1169"/>
    <w:rsid w:val="007D13EA"/>
    <w:rsid w:val="007D35AC"/>
    <w:rsid w:val="007D3F51"/>
    <w:rsid w:val="007D56DC"/>
    <w:rsid w:val="007D6F69"/>
    <w:rsid w:val="007D77A7"/>
    <w:rsid w:val="007E1406"/>
    <w:rsid w:val="007E16DD"/>
    <w:rsid w:val="007E1AA5"/>
    <w:rsid w:val="007E7F2A"/>
    <w:rsid w:val="007F30FD"/>
    <w:rsid w:val="00810790"/>
    <w:rsid w:val="00811B81"/>
    <w:rsid w:val="008147F2"/>
    <w:rsid w:val="008151B5"/>
    <w:rsid w:val="00816E50"/>
    <w:rsid w:val="00817ACE"/>
    <w:rsid w:val="008218D9"/>
    <w:rsid w:val="0082380B"/>
    <w:rsid w:val="00825186"/>
    <w:rsid w:val="00827083"/>
    <w:rsid w:val="00832A4B"/>
    <w:rsid w:val="00834A10"/>
    <w:rsid w:val="00837112"/>
    <w:rsid w:val="008402A9"/>
    <w:rsid w:val="00840662"/>
    <w:rsid w:val="00852AFE"/>
    <w:rsid w:val="008566AD"/>
    <w:rsid w:val="00862CDB"/>
    <w:rsid w:val="008643E1"/>
    <w:rsid w:val="00867FC4"/>
    <w:rsid w:val="00872201"/>
    <w:rsid w:val="00876267"/>
    <w:rsid w:val="00876591"/>
    <w:rsid w:val="00877EED"/>
    <w:rsid w:val="0088200E"/>
    <w:rsid w:val="00883C7E"/>
    <w:rsid w:val="00883D41"/>
    <w:rsid w:val="00884DE3"/>
    <w:rsid w:val="0088652D"/>
    <w:rsid w:val="00887E09"/>
    <w:rsid w:val="008902A9"/>
    <w:rsid w:val="008933D5"/>
    <w:rsid w:val="00897854"/>
    <w:rsid w:val="00897DCA"/>
    <w:rsid w:val="008A1193"/>
    <w:rsid w:val="008A2139"/>
    <w:rsid w:val="008A334C"/>
    <w:rsid w:val="008A7155"/>
    <w:rsid w:val="008B07CC"/>
    <w:rsid w:val="008B4DA3"/>
    <w:rsid w:val="008B577C"/>
    <w:rsid w:val="008C02CF"/>
    <w:rsid w:val="008D3111"/>
    <w:rsid w:val="008D6544"/>
    <w:rsid w:val="008E36FD"/>
    <w:rsid w:val="008E6340"/>
    <w:rsid w:val="008F5A70"/>
    <w:rsid w:val="008F7C45"/>
    <w:rsid w:val="00911E5F"/>
    <w:rsid w:val="00912387"/>
    <w:rsid w:val="00912AD7"/>
    <w:rsid w:val="00912D20"/>
    <w:rsid w:val="00913FAC"/>
    <w:rsid w:val="00920584"/>
    <w:rsid w:val="0092300B"/>
    <w:rsid w:val="00923F8F"/>
    <w:rsid w:val="00927658"/>
    <w:rsid w:val="0093033D"/>
    <w:rsid w:val="009309A1"/>
    <w:rsid w:val="00931026"/>
    <w:rsid w:val="00933C84"/>
    <w:rsid w:val="00941025"/>
    <w:rsid w:val="009429FA"/>
    <w:rsid w:val="00945F9A"/>
    <w:rsid w:val="00950231"/>
    <w:rsid w:val="00961AA7"/>
    <w:rsid w:val="00962A53"/>
    <w:rsid w:val="0097003B"/>
    <w:rsid w:val="009721A4"/>
    <w:rsid w:val="0097250B"/>
    <w:rsid w:val="00972D91"/>
    <w:rsid w:val="00980DB2"/>
    <w:rsid w:val="00984957"/>
    <w:rsid w:val="00987A65"/>
    <w:rsid w:val="009902ED"/>
    <w:rsid w:val="0099083A"/>
    <w:rsid w:val="009A20F8"/>
    <w:rsid w:val="009A37DD"/>
    <w:rsid w:val="009A6298"/>
    <w:rsid w:val="009A7520"/>
    <w:rsid w:val="009B2FC3"/>
    <w:rsid w:val="009B2FD9"/>
    <w:rsid w:val="009C080A"/>
    <w:rsid w:val="009C573A"/>
    <w:rsid w:val="009C6F2B"/>
    <w:rsid w:val="009D3BFD"/>
    <w:rsid w:val="009D462C"/>
    <w:rsid w:val="009D5815"/>
    <w:rsid w:val="009D67D2"/>
    <w:rsid w:val="009E4098"/>
    <w:rsid w:val="009E49E4"/>
    <w:rsid w:val="009F0D24"/>
    <w:rsid w:val="009F2768"/>
    <w:rsid w:val="009F2B91"/>
    <w:rsid w:val="009F3801"/>
    <w:rsid w:val="009F4639"/>
    <w:rsid w:val="009F4F3A"/>
    <w:rsid w:val="009F6D0F"/>
    <w:rsid w:val="00A00D3B"/>
    <w:rsid w:val="00A00FD3"/>
    <w:rsid w:val="00A024A9"/>
    <w:rsid w:val="00A05A76"/>
    <w:rsid w:val="00A10573"/>
    <w:rsid w:val="00A232E9"/>
    <w:rsid w:val="00A27346"/>
    <w:rsid w:val="00A30A71"/>
    <w:rsid w:val="00A31C03"/>
    <w:rsid w:val="00A34CFE"/>
    <w:rsid w:val="00A35B19"/>
    <w:rsid w:val="00A36510"/>
    <w:rsid w:val="00A367E1"/>
    <w:rsid w:val="00A54137"/>
    <w:rsid w:val="00A575DC"/>
    <w:rsid w:val="00A579C7"/>
    <w:rsid w:val="00A57B3F"/>
    <w:rsid w:val="00A57D77"/>
    <w:rsid w:val="00A6200A"/>
    <w:rsid w:val="00A664BC"/>
    <w:rsid w:val="00A70C31"/>
    <w:rsid w:val="00A74303"/>
    <w:rsid w:val="00A74D81"/>
    <w:rsid w:val="00A76A32"/>
    <w:rsid w:val="00A81853"/>
    <w:rsid w:val="00A85603"/>
    <w:rsid w:val="00A8571A"/>
    <w:rsid w:val="00A8598C"/>
    <w:rsid w:val="00A90AC6"/>
    <w:rsid w:val="00A91576"/>
    <w:rsid w:val="00A91866"/>
    <w:rsid w:val="00A95998"/>
    <w:rsid w:val="00A95BE6"/>
    <w:rsid w:val="00A97AF4"/>
    <w:rsid w:val="00AA2BBF"/>
    <w:rsid w:val="00AA7D18"/>
    <w:rsid w:val="00AA7F99"/>
    <w:rsid w:val="00AB045A"/>
    <w:rsid w:val="00AB0EE6"/>
    <w:rsid w:val="00AB2AD8"/>
    <w:rsid w:val="00AB4BA1"/>
    <w:rsid w:val="00AD0461"/>
    <w:rsid w:val="00AD27DF"/>
    <w:rsid w:val="00AD3958"/>
    <w:rsid w:val="00AD54D4"/>
    <w:rsid w:val="00AD5B98"/>
    <w:rsid w:val="00AD5CAB"/>
    <w:rsid w:val="00AE07FF"/>
    <w:rsid w:val="00AE33F7"/>
    <w:rsid w:val="00AE4062"/>
    <w:rsid w:val="00AE7C2C"/>
    <w:rsid w:val="00AF1A36"/>
    <w:rsid w:val="00AF6D48"/>
    <w:rsid w:val="00AF739C"/>
    <w:rsid w:val="00B02234"/>
    <w:rsid w:val="00B02B33"/>
    <w:rsid w:val="00B079C3"/>
    <w:rsid w:val="00B14987"/>
    <w:rsid w:val="00B14E4A"/>
    <w:rsid w:val="00B17CE9"/>
    <w:rsid w:val="00B3164C"/>
    <w:rsid w:val="00B32A4E"/>
    <w:rsid w:val="00B40D10"/>
    <w:rsid w:val="00B43EFD"/>
    <w:rsid w:val="00B50BE2"/>
    <w:rsid w:val="00B51B3C"/>
    <w:rsid w:val="00B51D2C"/>
    <w:rsid w:val="00B555FD"/>
    <w:rsid w:val="00B57511"/>
    <w:rsid w:val="00B62DE2"/>
    <w:rsid w:val="00B63535"/>
    <w:rsid w:val="00B6552F"/>
    <w:rsid w:val="00B65890"/>
    <w:rsid w:val="00B7434B"/>
    <w:rsid w:val="00B7730C"/>
    <w:rsid w:val="00B77C54"/>
    <w:rsid w:val="00B81345"/>
    <w:rsid w:val="00B847C0"/>
    <w:rsid w:val="00B84EA8"/>
    <w:rsid w:val="00B86F66"/>
    <w:rsid w:val="00B87653"/>
    <w:rsid w:val="00B90EB9"/>
    <w:rsid w:val="00B93285"/>
    <w:rsid w:val="00B97991"/>
    <w:rsid w:val="00BA06E1"/>
    <w:rsid w:val="00BA5A97"/>
    <w:rsid w:val="00BA5AF6"/>
    <w:rsid w:val="00BB0D98"/>
    <w:rsid w:val="00BB21BA"/>
    <w:rsid w:val="00BB45E5"/>
    <w:rsid w:val="00BB75B1"/>
    <w:rsid w:val="00BB7D4C"/>
    <w:rsid w:val="00BC154F"/>
    <w:rsid w:val="00BC37C1"/>
    <w:rsid w:val="00BD2C7C"/>
    <w:rsid w:val="00BD3141"/>
    <w:rsid w:val="00BD4F15"/>
    <w:rsid w:val="00BD66F5"/>
    <w:rsid w:val="00BE09CC"/>
    <w:rsid w:val="00BE2CDF"/>
    <w:rsid w:val="00BE5B8B"/>
    <w:rsid w:val="00BE7B7A"/>
    <w:rsid w:val="00BF102B"/>
    <w:rsid w:val="00BF1550"/>
    <w:rsid w:val="00BF23A1"/>
    <w:rsid w:val="00C00532"/>
    <w:rsid w:val="00C048B5"/>
    <w:rsid w:val="00C04B1F"/>
    <w:rsid w:val="00C15748"/>
    <w:rsid w:val="00C17BF8"/>
    <w:rsid w:val="00C30D9A"/>
    <w:rsid w:val="00C4304A"/>
    <w:rsid w:val="00C44AAF"/>
    <w:rsid w:val="00C51CCD"/>
    <w:rsid w:val="00C5341D"/>
    <w:rsid w:val="00C54226"/>
    <w:rsid w:val="00C54513"/>
    <w:rsid w:val="00C54535"/>
    <w:rsid w:val="00C550F4"/>
    <w:rsid w:val="00C573C6"/>
    <w:rsid w:val="00C649F6"/>
    <w:rsid w:val="00C70700"/>
    <w:rsid w:val="00C71929"/>
    <w:rsid w:val="00C74FF6"/>
    <w:rsid w:val="00C7532D"/>
    <w:rsid w:val="00C7545D"/>
    <w:rsid w:val="00C80EAC"/>
    <w:rsid w:val="00C814E1"/>
    <w:rsid w:val="00C82A69"/>
    <w:rsid w:val="00C8360C"/>
    <w:rsid w:val="00C85A8B"/>
    <w:rsid w:val="00C85B16"/>
    <w:rsid w:val="00C874F8"/>
    <w:rsid w:val="00C921DE"/>
    <w:rsid w:val="00CA06EE"/>
    <w:rsid w:val="00CA2815"/>
    <w:rsid w:val="00CA3B40"/>
    <w:rsid w:val="00CB0094"/>
    <w:rsid w:val="00CB4218"/>
    <w:rsid w:val="00CB6CC1"/>
    <w:rsid w:val="00CB7967"/>
    <w:rsid w:val="00CB7B13"/>
    <w:rsid w:val="00CB7D00"/>
    <w:rsid w:val="00CC16AD"/>
    <w:rsid w:val="00CC4EAB"/>
    <w:rsid w:val="00CC6A15"/>
    <w:rsid w:val="00CC74AB"/>
    <w:rsid w:val="00CC7868"/>
    <w:rsid w:val="00CD1C54"/>
    <w:rsid w:val="00CD1E82"/>
    <w:rsid w:val="00CD21F6"/>
    <w:rsid w:val="00CD5B30"/>
    <w:rsid w:val="00CD6541"/>
    <w:rsid w:val="00CE0467"/>
    <w:rsid w:val="00CE203A"/>
    <w:rsid w:val="00CE28AF"/>
    <w:rsid w:val="00CE47DC"/>
    <w:rsid w:val="00CE61F3"/>
    <w:rsid w:val="00CE6EF9"/>
    <w:rsid w:val="00CF00C6"/>
    <w:rsid w:val="00CF031A"/>
    <w:rsid w:val="00CF0F21"/>
    <w:rsid w:val="00CF2077"/>
    <w:rsid w:val="00CF781E"/>
    <w:rsid w:val="00D0314A"/>
    <w:rsid w:val="00D05AC8"/>
    <w:rsid w:val="00D06A48"/>
    <w:rsid w:val="00D07358"/>
    <w:rsid w:val="00D0743A"/>
    <w:rsid w:val="00D07623"/>
    <w:rsid w:val="00D15420"/>
    <w:rsid w:val="00D1657A"/>
    <w:rsid w:val="00D173FA"/>
    <w:rsid w:val="00D21E20"/>
    <w:rsid w:val="00D267B1"/>
    <w:rsid w:val="00D26A85"/>
    <w:rsid w:val="00D276BD"/>
    <w:rsid w:val="00D37D4C"/>
    <w:rsid w:val="00D419A8"/>
    <w:rsid w:val="00D42B64"/>
    <w:rsid w:val="00D44738"/>
    <w:rsid w:val="00D4480A"/>
    <w:rsid w:val="00D45541"/>
    <w:rsid w:val="00D45D0E"/>
    <w:rsid w:val="00D46EBE"/>
    <w:rsid w:val="00D47598"/>
    <w:rsid w:val="00D50E51"/>
    <w:rsid w:val="00D5309D"/>
    <w:rsid w:val="00D5384C"/>
    <w:rsid w:val="00D53A5C"/>
    <w:rsid w:val="00D54CAE"/>
    <w:rsid w:val="00D667F1"/>
    <w:rsid w:val="00D669B8"/>
    <w:rsid w:val="00D677C3"/>
    <w:rsid w:val="00D7027B"/>
    <w:rsid w:val="00D73F6D"/>
    <w:rsid w:val="00D7642D"/>
    <w:rsid w:val="00D77A56"/>
    <w:rsid w:val="00D84A31"/>
    <w:rsid w:val="00D852E6"/>
    <w:rsid w:val="00D85D0B"/>
    <w:rsid w:val="00D911D6"/>
    <w:rsid w:val="00D94BF1"/>
    <w:rsid w:val="00D9692E"/>
    <w:rsid w:val="00DA71FB"/>
    <w:rsid w:val="00DB27F7"/>
    <w:rsid w:val="00DB3B8A"/>
    <w:rsid w:val="00DB6020"/>
    <w:rsid w:val="00DB65F3"/>
    <w:rsid w:val="00DB6BCB"/>
    <w:rsid w:val="00DC18CC"/>
    <w:rsid w:val="00DC5E41"/>
    <w:rsid w:val="00DC7451"/>
    <w:rsid w:val="00DD06BE"/>
    <w:rsid w:val="00DD1B58"/>
    <w:rsid w:val="00DD7A1C"/>
    <w:rsid w:val="00DE1BD5"/>
    <w:rsid w:val="00DF4FEE"/>
    <w:rsid w:val="00E001D7"/>
    <w:rsid w:val="00E00507"/>
    <w:rsid w:val="00E011C5"/>
    <w:rsid w:val="00E03FD1"/>
    <w:rsid w:val="00E0531C"/>
    <w:rsid w:val="00E1080D"/>
    <w:rsid w:val="00E12642"/>
    <w:rsid w:val="00E13DA1"/>
    <w:rsid w:val="00E229CD"/>
    <w:rsid w:val="00E22D3A"/>
    <w:rsid w:val="00E24A02"/>
    <w:rsid w:val="00E327EB"/>
    <w:rsid w:val="00E32ECE"/>
    <w:rsid w:val="00E343CA"/>
    <w:rsid w:val="00E4151F"/>
    <w:rsid w:val="00E4201F"/>
    <w:rsid w:val="00E4319B"/>
    <w:rsid w:val="00E51CDF"/>
    <w:rsid w:val="00E55E55"/>
    <w:rsid w:val="00E5673D"/>
    <w:rsid w:val="00E57E19"/>
    <w:rsid w:val="00E604D0"/>
    <w:rsid w:val="00E62FF4"/>
    <w:rsid w:val="00E66CDA"/>
    <w:rsid w:val="00E70229"/>
    <w:rsid w:val="00E73E45"/>
    <w:rsid w:val="00E749EB"/>
    <w:rsid w:val="00E76E00"/>
    <w:rsid w:val="00E805FC"/>
    <w:rsid w:val="00E8263D"/>
    <w:rsid w:val="00E8276E"/>
    <w:rsid w:val="00E875CF"/>
    <w:rsid w:val="00E90085"/>
    <w:rsid w:val="00E90B4C"/>
    <w:rsid w:val="00E93E2C"/>
    <w:rsid w:val="00E976A8"/>
    <w:rsid w:val="00EA220B"/>
    <w:rsid w:val="00EB26E1"/>
    <w:rsid w:val="00EB2EA8"/>
    <w:rsid w:val="00EB3F0B"/>
    <w:rsid w:val="00EB424D"/>
    <w:rsid w:val="00EC07A5"/>
    <w:rsid w:val="00EC1DE2"/>
    <w:rsid w:val="00EC29F0"/>
    <w:rsid w:val="00EC59E0"/>
    <w:rsid w:val="00EC7295"/>
    <w:rsid w:val="00EC7324"/>
    <w:rsid w:val="00ED01F6"/>
    <w:rsid w:val="00ED027E"/>
    <w:rsid w:val="00ED233B"/>
    <w:rsid w:val="00ED326E"/>
    <w:rsid w:val="00ED5C83"/>
    <w:rsid w:val="00ED6563"/>
    <w:rsid w:val="00EE3F50"/>
    <w:rsid w:val="00EE45E3"/>
    <w:rsid w:val="00EE4D14"/>
    <w:rsid w:val="00EE5B28"/>
    <w:rsid w:val="00EE7297"/>
    <w:rsid w:val="00F01B7C"/>
    <w:rsid w:val="00F02013"/>
    <w:rsid w:val="00F0354E"/>
    <w:rsid w:val="00F106AF"/>
    <w:rsid w:val="00F11FA8"/>
    <w:rsid w:val="00F1291D"/>
    <w:rsid w:val="00F174C1"/>
    <w:rsid w:val="00F234A3"/>
    <w:rsid w:val="00F44900"/>
    <w:rsid w:val="00F52F67"/>
    <w:rsid w:val="00F61D59"/>
    <w:rsid w:val="00F63809"/>
    <w:rsid w:val="00F64833"/>
    <w:rsid w:val="00F669FA"/>
    <w:rsid w:val="00F74298"/>
    <w:rsid w:val="00F778FE"/>
    <w:rsid w:val="00F77D22"/>
    <w:rsid w:val="00F85F91"/>
    <w:rsid w:val="00F87B67"/>
    <w:rsid w:val="00F90CD7"/>
    <w:rsid w:val="00F92E47"/>
    <w:rsid w:val="00F93844"/>
    <w:rsid w:val="00F94D4C"/>
    <w:rsid w:val="00F9542A"/>
    <w:rsid w:val="00FA20E2"/>
    <w:rsid w:val="00FA22D6"/>
    <w:rsid w:val="00FA265B"/>
    <w:rsid w:val="00FA27CE"/>
    <w:rsid w:val="00FA471A"/>
    <w:rsid w:val="00FA5A36"/>
    <w:rsid w:val="00FB02AB"/>
    <w:rsid w:val="00FB4260"/>
    <w:rsid w:val="00FB4464"/>
    <w:rsid w:val="00FC00D2"/>
    <w:rsid w:val="00FC2D23"/>
    <w:rsid w:val="00FC3A20"/>
    <w:rsid w:val="00FC44E9"/>
    <w:rsid w:val="00FC759E"/>
    <w:rsid w:val="00FD3D31"/>
    <w:rsid w:val="00FD46C3"/>
    <w:rsid w:val="00FD5B1F"/>
    <w:rsid w:val="00FD7DEC"/>
    <w:rsid w:val="00FE2137"/>
    <w:rsid w:val="00FE286A"/>
    <w:rsid w:val="00FE2874"/>
    <w:rsid w:val="00FE320D"/>
    <w:rsid w:val="00FE7B4F"/>
    <w:rsid w:val="00FF06CE"/>
    <w:rsid w:val="00FF08DD"/>
    <w:rsid w:val="00FF376C"/>
    <w:rsid w:val="00FF445C"/>
    <w:rsid w:val="00FF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5FF7EC"/>
  <w15:chartTrackingRefBased/>
  <w15:docId w15:val="{B66E64E0-36F5-4698-982A-D9B0B84C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/>
    <w:lsdException w:name="Emphasis" w:uiPriority="20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57511"/>
    <w:pPr>
      <w:spacing w:after="160"/>
    </w:pPr>
    <w:rPr>
      <w:rFonts w:ascii="Calibri Light" w:hAnsi="Calibri Light"/>
      <w:sz w:val="22"/>
      <w:szCs w:val="22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F90CD7"/>
    <w:pPr>
      <w:keepNext/>
      <w:keepLines/>
      <w:numPr>
        <w:numId w:val="2"/>
      </w:numPr>
      <w:spacing w:before="400" w:after="40"/>
      <w:outlineLvl w:val="0"/>
    </w:pPr>
    <w:rPr>
      <w:rFonts w:eastAsia="SimSun"/>
      <w:caps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2BA7"/>
    <w:pPr>
      <w:keepNext/>
      <w:keepLines/>
      <w:numPr>
        <w:ilvl w:val="1"/>
        <w:numId w:val="2"/>
      </w:numPr>
      <w:spacing w:before="120" w:after="0"/>
      <w:outlineLvl w:val="1"/>
    </w:pPr>
    <w:rPr>
      <w:rFonts w:eastAsia="SimSun"/>
      <w: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A2BA7"/>
    <w:pPr>
      <w:keepNext/>
      <w:keepLines/>
      <w:numPr>
        <w:ilvl w:val="2"/>
        <w:numId w:val="2"/>
      </w:numPr>
      <w:spacing w:before="120" w:after="0"/>
      <w:outlineLvl w:val="2"/>
    </w:pPr>
    <w:rPr>
      <w:rFonts w:eastAsia="SimSun"/>
      <w:smallCap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5A2BA7"/>
    <w:pPr>
      <w:keepNext/>
      <w:keepLines/>
      <w:numPr>
        <w:ilvl w:val="3"/>
        <w:numId w:val="2"/>
      </w:numPr>
      <w:spacing w:before="120" w:after="0"/>
      <w:outlineLvl w:val="3"/>
    </w:pPr>
    <w:rPr>
      <w:rFonts w:eastAsia="SimSun"/>
      <w:cap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5A2BA7"/>
    <w:pPr>
      <w:keepNext/>
      <w:keepLines/>
      <w:numPr>
        <w:ilvl w:val="4"/>
        <w:numId w:val="2"/>
      </w:numPr>
      <w:spacing w:before="120" w:after="0"/>
      <w:outlineLvl w:val="4"/>
    </w:pPr>
    <w:rPr>
      <w:rFonts w:eastAsia="SimSun"/>
      <w:i/>
      <w:iCs/>
      <w:cap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5A2BA7"/>
    <w:pPr>
      <w:keepNext/>
      <w:keepLines/>
      <w:numPr>
        <w:ilvl w:val="5"/>
        <w:numId w:val="2"/>
      </w:numPr>
      <w:spacing w:before="120" w:after="0"/>
      <w:outlineLvl w:val="5"/>
    </w:pPr>
    <w:rPr>
      <w:rFonts w:eastAsia="SimSun"/>
      <w:b/>
      <w:bCs/>
      <w:caps/>
      <w:color w:val="262626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5A2BA7"/>
    <w:pPr>
      <w:keepNext/>
      <w:keepLines/>
      <w:numPr>
        <w:ilvl w:val="6"/>
        <w:numId w:val="2"/>
      </w:numPr>
      <w:spacing w:before="120" w:after="0"/>
      <w:outlineLvl w:val="6"/>
    </w:pPr>
    <w:rPr>
      <w:rFonts w:eastAsia="SimSun"/>
      <w:b/>
      <w:bCs/>
      <w:i/>
      <w:iCs/>
      <w:caps/>
      <w:color w:val="262626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5A2BA7"/>
    <w:pPr>
      <w:keepNext/>
      <w:keepLines/>
      <w:numPr>
        <w:ilvl w:val="7"/>
        <w:numId w:val="2"/>
      </w:numPr>
      <w:spacing w:before="120" w:after="0"/>
      <w:outlineLvl w:val="7"/>
    </w:pPr>
    <w:rPr>
      <w:rFonts w:eastAsia="SimSun"/>
      <w:b/>
      <w:bCs/>
      <w:caps/>
      <w:color w:val="7F7F7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5A2BA7"/>
    <w:pPr>
      <w:keepNext/>
      <w:keepLines/>
      <w:numPr>
        <w:ilvl w:val="8"/>
        <w:numId w:val="2"/>
      </w:numPr>
      <w:spacing w:before="120" w:after="0"/>
      <w:outlineLvl w:val="8"/>
    </w:pPr>
    <w:rPr>
      <w:rFonts w:eastAsia="SimSun"/>
      <w:b/>
      <w:bCs/>
      <w:i/>
      <w:iCs/>
      <w:caps/>
      <w:color w:val="7F7F7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50043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50043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250043"/>
  </w:style>
  <w:style w:type="paragraph" w:customStyle="1" w:styleId="Blockzitat">
    <w:name w:val="Blockzitat"/>
    <w:basedOn w:val="Standard"/>
    <w:next w:val="Standard"/>
    <w:rsid w:val="00F93844"/>
    <w:pPr>
      <w:spacing w:before="120" w:after="120"/>
      <w:ind w:left="284" w:right="567"/>
    </w:pPr>
    <w:rPr>
      <w:sz w:val="20"/>
      <w:szCs w:val="20"/>
    </w:rPr>
  </w:style>
  <w:style w:type="paragraph" w:styleId="Aufzhlungszeichen">
    <w:name w:val="List Bullet"/>
    <w:basedOn w:val="Standard"/>
    <w:rsid w:val="00013C9D"/>
    <w:pPr>
      <w:numPr>
        <w:numId w:val="1"/>
      </w:numPr>
      <w:tabs>
        <w:tab w:val="clear" w:pos="360"/>
      </w:tabs>
      <w:spacing w:before="240" w:after="240"/>
      <w:ind w:left="284" w:hanging="284"/>
      <w:contextualSpacing/>
    </w:pPr>
  </w:style>
  <w:style w:type="paragraph" w:styleId="Funotentext">
    <w:name w:val="footnote text"/>
    <w:basedOn w:val="Standard"/>
    <w:link w:val="FunotentextZchn"/>
    <w:semiHidden/>
    <w:rsid w:val="00013C9D"/>
    <w:rPr>
      <w:sz w:val="20"/>
      <w:szCs w:val="20"/>
    </w:rPr>
  </w:style>
  <w:style w:type="character" w:styleId="Funotenzeichen">
    <w:name w:val="footnote reference"/>
    <w:semiHidden/>
    <w:rsid w:val="00013C9D"/>
    <w:rPr>
      <w:vertAlign w:val="superscript"/>
    </w:rPr>
  </w:style>
  <w:style w:type="paragraph" w:customStyle="1" w:styleId="Literatur">
    <w:name w:val="Literatur"/>
    <w:basedOn w:val="Standard"/>
    <w:rsid w:val="00A367E1"/>
    <w:pPr>
      <w:spacing w:before="120" w:after="120"/>
      <w:ind w:left="284" w:hanging="284"/>
    </w:pPr>
    <w:rPr>
      <w:szCs w:val="20"/>
    </w:rPr>
  </w:style>
  <w:style w:type="paragraph" w:customStyle="1" w:styleId="TitelderArbeit">
    <w:name w:val="Titel der Arbeit"/>
    <w:basedOn w:val="Standard"/>
    <w:rsid w:val="00CB7967"/>
    <w:pPr>
      <w:jc w:val="center"/>
    </w:pPr>
    <w:rPr>
      <w:b/>
      <w:bCs/>
      <w:sz w:val="36"/>
      <w:szCs w:val="20"/>
    </w:rPr>
  </w:style>
  <w:style w:type="paragraph" w:customStyle="1" w:styleId="Verfasser">
    <w:name w:val="Verfasser"/>
    <w:basedOn w:val="Standard"/>
    <w:rsid w:val="00CB7967"/>
    <w:pPr>
      <w:jc w:val="center"/>
    </w:pPr>
    <w:rPr>
      <w:b/>
      <w:bCs/>
      <w:sz w:val="28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FA27CE"/>
    <w:pPr>
      <w:spacing w:before="360"/>
    </w:pPr>
    <w:rPr>
      <w:rFonts w:ascii="Arial" w:hAnsi="Arial" w:cs="Arial"/>
      <w:b/>
      <w:bCs/>
      <w:caps/>
    </w:rPr>
  </w:style>
  <w:style w:type="paragraph" w:styleId="Verzeichnis2">
    <w:name w:val="toc 2"/>
    <w:basedOn w:val="Standard"/>
    <w:next w:val="Standard"/>
    <w:autoRedefine/>
    <w:uiPriority w:val="39"/>
    <w:rsid w:val="00FA27CE"/>
    <w:pPr>
      <w:spacing w:before="240"/>
    </w:pPr>
    <w:rPr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FA27CE"/>
    <w:pPr>
      <w:ind w:left="2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FA27CE"/>
    <w:pP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FA27CE"/>
    <w:pP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FA27CE"/>
    <w:pP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FA27CE"/>
    <w:pP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FA27CE"/>
    <w:pP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FA27CE"/>
    <w:pPr>
      <w:ind w:left="1680"/>
    </w:pPr>
    <w:rPr>
      <w:sz w:val="20"/>
      <w:szCs w:val="20"/>
    </w:rPr>
  </w:style>
  <w:style w:type="character" w:styleId="Hyperlink">
    <w:name w:val="Hyperlink"/>
    <w:uiPriority w:val="99"/>
    <w:rsid w:val="00FA27CE"/>
    <w:rPr>
      <w:color w:val="0000FF"/>
      <w:u w:val="single"/>
    </w:rPr>
  </w:style>
  <w:style w:type="paragraph" w:styleId="Textkrper">
    <w:name w:val="Body Text"/>
    <w:basedOn w:val="Standard"/>
    <w:rsid w:val="009C6F2B"/>
    <w:rPr>
      <w:szCs w:val="20"/>
    </w:rPr>
  </w:style>
  <w:style w:type="paragraph" w:styleId="Textkrper-Zeileneinzug">
    <w:name w:val="Body Text Indent"/>
    <w:basedOn w:val="Standard"/>
    <w:rsid w:val="009C6F2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Pr>
      <w:szCs w:val="20"/>
    </w:rPr>
  </w:style>
  <w:style w:type="paragraph" w:styleId="Sprechblasentext">
    <w:name w:val="Balloon Text"/>
    <w:basedOn w:val="Standard"/>
    <w:semiHidden/>
    <w:rsid w:val="009C6F2B"/>
    <w:rPr>
      <w:rFonts w:ascii="Tahoma" w:hAnsi="Tahoma" w:cs="Tahoma"/>
      <w:sz w:val="16"/>
      <w:szCs w:val="16"/>
    </w:rPr>
  </w:style>
  <w:style w:type="paragraph" w:customStyle="1" w:styleId="BodyNoIndent">
    <w:name w:val="Body (No Indent)"/>
    <w:basedOn w:val="Standard"/>
    <w:autoRedefine/>
    <w:rsid w:val="007A34E0"/>
    <w:pPr>
      <w:autoSpaceDE w:val="0"/>
      <w:autoSpaceDN w:val="0"/>
      <w:adjustRightInd w:val="0"/>
      <w:spacing w:line="200" w:lineRule="exact"/>
    </w:pPr>
    <w:rPr>
      <w:rFonts w:ascii="Times" w:hAnsi="Times"/>
      <w:sz w:val="18"/>
      <w:szCs w:val="20"/>
      <w:lang w:val="en-US"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5A2BA7"/>
    <w:pPr>
      <w:spacing w:after="0"/>
      <w:contextualSpacing/>
    </w:pPr>
    <w:rPr>
      <w:rFonts w:eastAsia="SimSun"/>
      <w:caps/>
      <w:color w:val="404040"/>
      <w:spacing w:val="-10"/>
      <w:sz w:val="72"/>
      <w:szCs w:val="72"/>
    </w:rPr>
  </w:style>
  <w:style w:type="character" w:customStyle="1" w:styleId="TitelZchn">
    <w:name w:val="Titel Zchn"/>
    <w:link w:val="Titel"/>
    <w:uiPriority w:val="10"/>
    <w:rsid w:val="005A2BA7"/>
    <w:rPr>
      <w:rFonts w:ascii="Calibri Light" w:eastAsia="SimSun" w:hAnsi="Calibri Light" w:cs="Times New Roman"/>
      <w:caps/>
      <w:color w:val="404040"/>
      <w:spacing w:val="-10"/>
      <w:sz w:val="72"/>
      <w:szCs w:val="72"/>
    </w:rPr>
  </w:style>
  <w:style w:type="paragraph" w:styleId="KeinLeerraum">
    <w:name w:val="No Spacing"/>
    <w:link w:val="KeinLeerraumZchn"/>
    <w:uiPriority w:val="1"/>
    <w:rsid w:val="005A2BA7"/>
    <w:rPr>
      <w:sz w:val="22"/>
      <w:szCs w:val="22"/>
    </w:rPr>
  </w:style>
  <w:style w:type="character" w:customStyle="1" w:styleId="KeinLeerraumZchn">
    <w:name w:val="Kein Leerraum Zchn"/>
    <w:link w:val="KeinLeerraum"/>
    <w:uiPriority w:val="1"/>
    <w:rsid w:val="00FD46C3"/>
  </w:style>
  <w:style w:type="paragraph" w:styleId="Beschriftung">
    <w:name w:val="caption"/>
    <w:basedOn w:val="Standard"/>
    <w:next w:val="Standard"/>
    <w:uiPriority w:val="35"/>
    <w:unhideWhenUsed/>
    <w:qFormat/>
    <w:rsid w:val="005A2BA7"/>
    <w:rPr>
      <w:b/>
      <w:bCs/>
      <w:smallCaps/>
      <w:color w:val="59595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2BA7"/>
    <w:pPr>
      <w:outlineLvl w:val="9"/>
    </w:pPr>
  </w:style>
  <w:style w:type="character" w:customStyle="1" w:styleId="berschrift1Zchn">
    <w:name w:val="Überschrift 1 Zchn"/>
    <w:link w:val="berschrift1"/>
    <w:uiPriority w:val="9"/>
    <w:rsid w:val="00F90CD7"/>
    <w:rPr>
      <w:rFonts w:ascii="Calibri Light" w:eastAsia="SimSun" w:hAnsi="Calibri Light"/>
      <w:caps/>
      <w:sz w:val="36"/>
      <w:szCs w:val="36"/>
    </w:rPr>
  </w:style>
  <w:style w:type="character" w:customStyle="1" w:styleId="berschrift2Zchn">
    <w:name w:val="Überschrift 2 Zchn"/>
    <w:link w:val="berschrift2"/>
    <w:uiPriority w:val="9"/>
    <w:rsid w:val="00F90CD7"/>
    <w:rPr>
      <w:rFonts w:ascii="Calibri Light" w:eastAsia="SimSun" w:hAnsi="Calibri Light"/>
      <w:caps/>
      <w:sz w:val="28"/>
      <w:szCs w:val="28"/>
    </w:rPr>
  </w:style>
  <w:style w:type="character" w:customStyle="1" w:styleId="berschrift3Zchn">
    <w:name w:val="Überschrift 3 Zchn"/>
    <w:link w:val="berschrift3"/>
    <w:uiPriority w:val="9"/>
    <w:rsid w:val="005A2BA7"/>
    <w:rPr>
      <w:rFonts w:ascii="Calibri Light" w:eastAsia="SimSun" w:hAnsi="Calibri Light"/>
      <w:smallCaps/>
      <w:sz w:val="28"/>
      <w:szCs w:val="28"/>
    </w:rPr>
  </w:style>
  <w:style w:type="character" w:customStyle="1" w:styleId="berschrift4Zchn">
    <w:name w:val="Überschrift 4 Zchn"/>
    <w:link w:val="berschrift4"/>
    <w:uiPriority w:val="9"/>
    <w:rsid w:val="005A2BA7"/>
    <w:rPr>
      <w:rFonts w:ascii="Calibri Light" w:eastAsia="SimSun" w:hAnsi="Calibri Light"/>
      <w:caps/>
      <w:sz w:val="22"/>
      <w:szCs w:val="22"/>
    </w:rPr>
  </w:style>
  <w:style w:type="character" w:customStyle="1" w:styleId="berschrift5Zchn">
    <w:name w:val="Überschrift 5 Zchn"/>
    <w:link w:val="berschrift5"/>
    <w:uiPriority w:val="9"/>
    <w:rsid w:val="005A2BA7"/>
    <w:rPr>
      <w:rFonts w:ascii="Calibri Light" w:eastAsia="SimSun" w:hAnsi="Calibri Light"/>
      <w:i/>
      <w:iCs/>
      <w:caps/>
      <w:sz w:val="22"/>
      <w:szCs w:val="22"/>
    </w:rPr>
  </w:style>
  <w:style w:type="character" w:customStyle="1" w:styleId="berschrift6Zchn">
    <w:name w:val="Überschrift 6 Zchn"/>
    <w:link w:val="berschrift6"/>
    <w:uiPriority w:val="9"/>
    <w:rsid w:val="005A2BA7"/>
    <w:rPr>
      <w:rFonts w:ascii="Calibri Light" w:eastAsia="SimSun" w:hAnsi="Calibri Light"/>
      <w:b/>
      <w:bCs/>
      <w:caps/>
      <w:color w:val="262626"/>
    </w:rPr>
  </w:style>
  <w:style w:type="character" w:customStyle="1" w:styleId="berschrift7Zchn">
    <w:name w:val="Überschrift 7 Zchn"/>
    <w:link w:val="berschrift7"/>
    <w:uiPriority w:val="9"/>
    <w:rsid w:val="005A2BA7"/>
    <w:rPr>
      <w:rFonts w:ascii="Calibri Light" w:eastAsia="SimSun" w:hAnsi="Calibri Light"/>
      <w:b/>
      <w:bCs/>
      <w:i/>
      <w:iCs/>
      <w:caps/>
      <w:color w:val="262626"/>
    </w:rPr>
  </w:style>
  <w:style w:type="character" w:customStyle="1" w:styleId="berschrift8Zchn">
    <w:name w:val="Überschrift 8 Zchn"/>
    <w:link w:val="berschrift8"/>
    <w:uiPriority w:val="9"/>
    <w:rsid w:val="005A2BA7"/>
    <w:rPr>
      <w:rFonts w:ascii="Calibri Light" w:eastAsia="SimSun" w:hAnsi="Calibri Light"/>
      <w:b/>
      <w:bCs/>
      <w:caps/>
      <w:color w:val="7F7F7F"/>
    </w:rPr>
  </w:style>
  <w:style w:type="character" w:customStyle="1" w:styleId="berschrift9Zchn">
    <w:name w:val="Überschrift 9 Zchn"/>
    <w:link w:val="berschrift9"/>
    <w:uiPriority w:val="9"/>
    <w:rsid w:val="005A2BA7"/>
    <w:rPr>
      <w:rFonts w:ascii="Calibri Light" w:eastAsia="SimSun" w:hAnsi="Calibri Light"/>
      <w:b/>
      <w:bCs/>
      <w:i/>
      <w:iCs/>
      <w:caps/>
      <w:color w:val="7F7F7F"/>
    </w:rPr>
  </w:style>
  <w:style w:type="paragraph" w:styleId="Untertitel">
    <w:name w:val="Subtitle"/>
    <w:aliases w:val="Deckblatt Zusatzinfos"/>
    <w:basedOn w:val="Standard"/>
    <w:next w:val="Standard"/>
    <w:link w:val="UntertitelZchn"/>
    <w:uiPriority w:val="11"/>
    <w:qFormat/>
    <w:rsid w:val="005A2BA7"/>
    <w:pPr>
      <w:numPr>
        <w:ilvl w:val="1"/>
      </w:numPr>
    </w:pPr>
    <w:rPr>
      <w:rFonts w:eastAsia="SimSun"/>
      <w:smallCaps/>
      <w:color w:val="595959"/>
      <w:sz w:val="28"/>
      <w:szCs w:val="28"/>
    </w:rPr>
  </w:style>
  <w:style w:type="character" w:customStyle="1" w:styleId="UntertitelZchn">
    <w:name w:val="Untertitel Zchn"/>
    <w:aliases w:val="Deckblatt Zusatzinfos Zchn"/>
    <w:link w:val="Untertitel"/>
    <w:uiPriority w:val="11"/>
    <w:rsid w:val="005A2BA7"/>
    <w:rPr>
      <w:rFonts w:ascii="Calibri Light" w:eastAsia="SimSun" w:hAnsi="Calibri Light" w:cs="Times New Roman"/>
      <w:smallCaps/>
      <w:color w:val="595959"/>
      <w:sz w:val="28"/>
      <w:szCs w:val="28"/>
    </w:rPr>
  </w:style>
  <w:style w:type="character" w:styleId="Fett">
    <w:name w:val="Strong"/>
    <w:uiPriority w:val="22"/>
    <w:rsid w:val="005A2BA7"/>
    <w:rPr>
      <w:b/>
      <w:bCs/>
    </w:rPr>
  </w:style>
  <w:style w:type="character" w:styleId="Hervorhebung">
    <w:name w:val="Emphasis"/>
    <w:uiPriority w:val="20"/>
    <w:qFormat/>
    <w:rsid w:val="005A2BA7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rsid w:val="005A2BA7"/>
    <w:pPr>
      <w:spacing w:before="160"/>
      <w:ind w:left="720" w:right="720"/>
    </w:pPr>
    <w:rPr>
      <w:rFonts w:eastAsia="SimSun"/>
      <w:sz w:val="25"/>
      <w:szCs w:val="25"/>
    </w:rPr>
  </w:style>
  <w:style w:type="character" w:customStyle="1" w:styleId="ZitatZchn">
    <w:name w:val="Zitat Zchn"/>
    <w:link w:val="Zitat"/>
    <w:uiPriority w:val="29"/>
    <w:rsid w:val="005A2BA7"/>
    <w:rPr>
      <w:rFonts w:ascii="Calibri Light" w:eastAsia="SimSun" w:hAnsi="Calibri Light" w:cs="Times New Roman"/>
      <w:sz w:val="25"/>
      <w:szCs w:val="25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A2BA7"/>
    <w:pPr>
      <w:spacing w:before="280" w:after="280"/>
      <w:ind w:left="1080" w:right="1080"/>
      <w:jc w:val="center"/>
    </w:pPr>
    <w:rPr>
      <w:color w:val="404040"/>
      <w:sz w:val="32"/>
      <w:szCs w:val="32"/>
    </w:rPr>
  </w:style>
  <w:style w:type="character" w:customStyle="1" w:styleId="IntensivesZitatZchn">
    <w:name w:val="Intensives Zitat Zchn"/>
    <w:link w:val="IntensivesZitat"/>
    <w:uiPriority w:val="30"/>
    <w:rsid w:val="005A2BA7"/>
    <w:rPr>
      <w:color w:val="404040"/>
      <w:sz w:val="32"/>
      <w:szCs w:val="32"/>
    </w:rPr>
  </w:style>
  <w:style w:type="character" w:styleId="SchwacheHervorhebung">
    <w:name w:val="Subtle Emphasis"/>
    <w:uiPriority w:val="19"/>
    <w:rsid w:val="005A2BA7"/>
    <w:rPr>
      <w:i/>
      <w:iCs/>
      <w:color w:val="595959"/>
    </w:rPr>
  </w:style>
  <w:style w:type="character" w:styleId="IntensiveHervorhebung">
    <w:name w:val="Intense Emphasis"/>
    <w:uiPriority w:val="21"/>
    <w:rsid w:val="005A2BA7"/>
    <w:rPr>
      <w:b/>
      <w:bCs/>
      <w:i/>
      <w:iCs/>
    </w:rPr>
  </w:style>
  <w:style w:type="character" w:styleId="SchwacherVerweis">
    <w:name w:val="Subtle Reference"/>
    <w:uiPriority w:val="31"/>
    <w:rsid w:val="005A2BA7"/>
    <w:rPr>
      <w:smallCaps/>
      <w:color w:val="404040"/>
      <w:u w:val="single" w:color="7F7F7F"/>
    </w:rPr>
  </w:style>
  <w:style w:type="character" w:styleId="IntensiverVerweis">
    <w:name w:val="Intense Reference"/>
    <w:uiPriority w:val="32"/>
    <w:rsid w:val="005A2BA7"/>
    <w:rPr>
      <w:b/>
      <w:bCs/>
      <w:caps w:val="0"/>
      <w:smallCaps/>
      <w:color w:val="auto"/>
      <w:spacing w:val="3"/>
      <w:u w:val="single"/>
    </w:rPr>
  </w:style>
  <w:style w:type="character" w:styleId="Buchtitel">
    <w:name w:val="Book Title"/>
    <w:uiPriority w:val="33"/>
    <w:rsid w:val="005A2BA7"/>
    <w:rPr>
      <w:b/>
      <w:bCs/>
      <w:smallCaps/>
      <w:spacing w:val="7"/>
    </w:rPr>
  </w:style>
  <w:style w:type="paragraph" w:customStyle="1" w:styleId="Default">
    <w:name w:val="Default"/>
    <w:rsid w:val="00261296"/>
    <w:pPr>
      <w:autoSpaceDE w:val="0"/>
      <w:autoSpaceDN w:val="0"/>
      <w:adjustRightInd w:val="0"/>
      <w:spacing w:after="160" w:line="259" w:lineRule="auto"/>
    </w:pPr>
    <w:rPr>
      <w:rFonts w:ascii="Univers 45 Light" w:hAnsi="Univers 45 Light" w:cs="Univers 45 Light"/>
      <w:color w:val="000000"/>
      <w:sz w:val="24"/>
      <w:szCs w:val="24"/>
    </w:rPr>
  </w:style>
  <w:style w:type="paragraph" w:customStyle="1" w:styleId="Fussnote">
    <w:name w:val="Fussnote"/>
    <w:link w:val="FussnoteZchn"/>
    <w:autoRedefine/>
    <w:rsid w:val="00C573C6"/>
    <w:pPr>
      <w:spacing w:beforeAutospacing="1" w:afterAutospacing="1"/>
    </w:pPr>
  </w:style>
  <w:style w:type="paragraph" w:styleId="Abbildungsverzeichnis">
    <w:name w:val="table of figures"/>
    <w:basedOn w:val="Standard"/>
    <w:next w:val="Standard"/>
    <w:uiPriority w:val="99"/>
    <w:rsid w:val="00B97991"/>
    <w:pPr>
      <w:spacing w:after="0"/>
      <w:ind w:left="440" w:hanging="440"/>
    </w:pPr>
    <w:rPr>
      <w:rFonts w:ascii="Calibri" w:hAnsi="Calibri"/>
      <w:smallCaps/>
      <w:sz w:val="20"/>
      <w:szCs w:val="20"/>
    </w:rPr>
  </w:style>
  <w:style w:type="character" w:customStyle="1" w:styleId="FunotentextZchn">
    <w:name w:val="Fußnotentext Zchn"/>
    <w:link w:val="Funotentext"/>
    <w:semiHidden/>
    <w:rsid w:val="0063434E"/>
    <w:rPr>
      <w:sz w:val="20"/>
      <w:szCs w:val="20"/>
    </w:rPr>
  </w:style>
  <w:style w:type="character" w:customStyle="1" w:styleId="FussnoteZchn">
    <w:name w:val="Fussnote Zchn"/>
    <w:basedOn w:val="FunotentextZchn"/>
    <w:link w:val="Fussnote"/>
    <w:rsid w:val="00C573C6"/>
    <w:rPr>
      <w:sz w:val="20"/>
      <w:szCs w:val="20"/>
    </w:rPr>
  </w:style>
  <w:style w:type="paragraph" w:customStyle="1" w:styleId="small">
    <w:name w:val="small"/>
    <w:basedOn w:val="Standard"/>
    <w:rsid w:val="0075082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st1">
    <w:name w:val="st1"/>
    <w:rsid w:val="00750824"/>
  </w:style>
  <w:style w:type="paragraph" w:customStyle="1" w:styleId="Fussnoten">
    <w:name w:val="Fussnoten"/>
    <w:basedOn w:val="Funotentext"/>
    <w:link w:val="FussnotenZchn"/>
    <w:qFormat/>
    <w:rsid w:val="003A18C6"/>
  </w:style>
  <w:style w:type="character" w:customStyle="1" w:styleId="FussnotenZchn">
    <w:name w:val="Fussnoten Zchn"/>
    <w:link w:val="Fussnoten"/>
    <w:rsid w:val="003A18C6"/>
    <w:rPr>
      <w:rFonts w:ascii="Calibri Light" w:hAnsi="Calibri Light"/>
      <w:sz w:val="20"/>
      <w:szCs w:val="20"/>
    </w:rPr>
  </w:style>
  <w:style w:type="table" w:styleId="Tabellenraster">
    <w:name w:val="Table Grid"/>
    <w:basedOn w:val="NormaleTabelle"/>
    <w:rsid w:val="003130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B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8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7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6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40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52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5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8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0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1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3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76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78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6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5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6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63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0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5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9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53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96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5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7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9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19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03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4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chlmec\Documents\Hochschule%20Kempten\PROJEKTE%20Forschungsprojekte,%20Bachelorarbeiten,%20Masterarbeiten\DV%20-%20PROJEKTE\Game%20Design%20Document%20GD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93E3C-F432-43E3-9AEF-66EEE0B79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Game Design Document GDD.dotx</Template>
  <TotalTime>0</TotalTime>
  <Pages>7</Pages>
  <Words>1581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für Hausarbeiten</vt:lpstr>
    </vt:vector>
  </TitlesOfParts>
  <Company>Universität Bayreuth, Lehrstuhl Germanistische Linguistik</Company>
  <LinksUpToDate>false</LinksUpToDate>
  <CharactersWithSpaces>11521</CharactersWithSpaces>
  <SharedDoc>false</SharedDoc>
  <HLinks>
    <vt:vector size="114" baseType="variant">
      <vt:variant>
        <vt:i4>1703995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_Toc449263080</vt:lpwstr>
      </vt:variant>
      <vt:variant>
        <vt:i4>1376315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_Toc449263079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_Toc449263774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_Toc449263773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_Toc449263772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_Toc449263771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_Toc449263770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_Toc449263769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_Toc449263768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_Toc449263767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_Toc449263766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_Toc449263765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_Toc449263764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_Toc449263763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_Toc449263762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_Toc449263761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_Toc449263760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_Toc449263759</vt:lpwstr>
      </vt:variant>
      <vt:variant>
        <vt:i4>7340131</vt:i4>
      </vt:variant>
      <vt:variant>
        <vt:i4>3</vt:i4>
      </vt:variant>
      <vt:variant>
        <vt:i4>0</vt:i4>
      </vt:variant>
      <vt:variant>
        <vt:i4>5</vt:i4>
      </vt:variant>
      <vt:variant>
        <vt:lpwstr>mailto:Knittel_manuel@web.de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für Hausarbeiten</dc:title>
  <dc:subject/>
  <dc:creator>bichlmec</dc:creator>
  <cp:keywords/>
  <dc:description>An eigene Bedürfnisse anpassen!</dc:description>
  <cp:lastModifiedBy>Alexander Swoboda</cp:lastModifiedBy>
  <cp:revision>107</cp:revision>
  <cp:lastPrinted>2007-01-09T13:09:00Z</cp:lastPrinted>
  <dcterms:created xsi:type="dcterms:W3CDTF">2017-03-30T14:03:00Z</dcterms:created>
  <dcterms:modified xsi:type="dcterms:W3CDTF">2020-03-27T18:10:00Z</dcterms:modified>
</cp:coreProperties>
</file>